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303757" w:rsidRPr="00B01F40" w:rsidTr="00B95362">
        <w:tc>
          <w:tcPr>
            <w:tcW w:w="9720" w:type="dxa"/>
            <w:gridSpan w:val="2"/>
          </w:tcPr>
          <w:bookmarkStart w:id="0" w:name="_GoBack"/>
          <w:bookmarkEnd w:id="0"/>
          <w:p w:rsidR="00303757" w:rsidRPr="003E1EE8" w:rsidRDefault="00C25D1F" w:rsidP="00303757">
            <w:pPr>
              <w:pStyle w:val="Nome"/>
              <w:jc w:val="center"/>
              <w:rPr>
                <w:lang w:val="pt-BR"/>
              </w:rPr>
            </w:pPr>
            <w:sdt>
              <w:sdtPr>
                <w:alias w:val="Seu Nome"/>
                <w:tag w:val=""/>
                <w:id w:val="1197042864"/>
                <w:placeholder>
                  <w:docPart w:val="7754E28F91BC4BC08840A2E2DDE0BA4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6F3FD9">
                  <w:t>FULANinho de tal</w:t>
                </w:r>
              </w:sdtContent>
            </w:sdt>
          </w:p>
          <w:p w:rsidR="00303757" w:rsidRDefault="00303757" w:rsidP="00237020">
            <w:pPr>
              <w:pStyle w:val="SemEspaamento"/>
              <w:rPr>
                <w:rStyle w:val="nfase"/>
                <w:b/>
              </w:rPr>
            </w:pPr>
          </w:p>
          <w:p w:rsidR="009B7130" w:rsidRDefault="009B7130" w:rsidP="009B7130">
            <w:pPr>
              <w:pStyle w:val="SemEspaamento"/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  <w:lang w:val="pt-BR" w:eastAsia="ar-SA"/>
              </w:rPr>
            </w:pPr>
            <w:r w:rsidRPr="008F0625">
              <w:rPr>
                <w:rStyle w:val="nfase"/>
                <w:b/>
              </w:rPr>
              <w:t>Endereço: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2"/>
                <w:szCs w:val="22"/>
                <w:lang w:val="pt-BR" w:eastAsia="ar-SA"/>
              </w:rPr>
              <w:t xml:space="preserve"> </w:t>
            </w:r>
            <w:r w:rsidR="006F3FD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Avenida Brasil</w:t>
            </w:r>
            <w:r w:rsidR="00E20B28" w:rsidRPr="00E20B2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n°</w:t>
            </w:r>
            <w:r w:rsidR="006F3FD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1234 </w:t>
            </w:r>
            <w:r w:rsidR="00E20B28" w:rsidRPr="00E20B2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– Bairro </w:t>
            </w:r>
            <w:r w:rsidR="006F3FD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Centro</w:t>
            </w:r>
            <w:r w:rsidR="00E20B28" w:rsidRPr="00E20B2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– </w:t>
            </w:r>
            <w:r w:rsidR="006F3FD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Cidade</w:t>
            </w:r>
            <w:r w:rsidR="00E20B28" w:rsidRPr="00E20B2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– </w:t>
            </w:r>
            <w:r w:rsidR="006F3FD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UF</w:t>
            </w:r>
            <w:r w:rsidR="00E20B2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:rsidR="00303757" w:rsidRDefault="00303757" w:rsidP="00237020">
            <w:pPr>
              <w:pStyle w:val="SemEspaamento"/>
              <w:rPr>
                <w:rStyle w:val="nfase"/>
                <w:lang w:val="pt-BR"/>
              </w:rPr>
            </w:pPr>
            <w:r w:rsidRPr="00237020">
              <w:rPr>
                <w:rStyle w:val="nfase"/>
                <w:b/>
                <w:lang w:val="pt-BR"/>
              </w:rPr>
              <w:t>E-mail:</w:t>
            </w:r>
            <w:r w:rsidRPr="003E1EE8">
              <w:rPr>
                <w:kern w:val="20"/>
                <w:lang w:val="pt-BR"/>
              </w:rPr>
              <w:t> </w:t>
            </w:r>
            <w:r w:rsidR="00787743">
              <w:rPr>
                <w:lang w:val="pt-BR"/>
              </w:rPr>
              <w:t>fulaninho</w:t>
            </w:r>
            <w:r w:rsidRPr="00237020">
              <w:rPr>
                <w:lang w:val="pt-BR"/>
              </w:rPr>
              <w:t>@gmail.com</w:t>
            </w:r>
          </w:p>
          <w:p w:rsidR="00303757" w:rsidRDefault="00303757" w:rsidP="00237020">
            <w:pPr>
              <w:pStyle w:val="SemEspaamento"/>
              <w:rPr>
                <w:lang w:val="pt-BR"/>
              </w:rPr>
            </w:pPr>
            <w:r w:rsidRPr="00237020">
              <w:rPr>
                <w:b/>
                <w:color w:val="auto"/>
                <w:lang w:val="pt-BR"/>
              </w:rPr>
              <w:t>Fones:</w:t>
            </w:r>
            <w:r w:rsidRPr="00237020">
              <w:rPr>
                <w:color w:val="auto"/>
                <w:lang w:val="pt-BR"/>
              </w:rPr>
              <w:t xml:space="preserve"> </w:t>
            </w:r>
            <w:r w:rsidRPr="00237020">
              <w:rPr>
                <w:lang w:val="pt-BR"/>
              </w:rPr>
              <w:t xml:space="preserve">(34) - </w:t>
            </w:r>
            <w:r>
              <w:rPr>
                <w:lang w:val="pt-BR"/>
              </w:rPr>
              <w:t>9</w:t>
            </w:r>
            <w:r w:rsidR="006F3FD9">
              <w:rPr>
                <w:lang w:val="pt-BR"/>
              </w:rPr>
              <w:t>1234</w:t>
            </w:r>
            <w:r w:rsidRPr="00237020">
              <w:rPr>
                <w:lang w:val="pt-BR"/>
              </w:rPr>
              <w:t>-</w:t>
            </w:r>
            <w:r w:rsidR="006F3FD9">
              <w:rPr>
                <w:lang w:val="pt-BR"/>
              </w:rPr>
              <w:t>1234</w:t>
            </w:r>
          </w:p>
          <w:p w:rsidR="00E20B28" w:rsidRDefault="00E20B28" w:rsidP="00237020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 xml:space="preserve">             </w:t>
            </w:r>
            <w:r w:rsidRPr="00E20B28">
              <w:rPr>
                <w:lang w:val="pt-BR"/>
              </w:rPr>
              <w:t xml:space="preserve">(34) - </w:t>
            </w:r>
            <w:r w:rsidR="006F3FD9">
              <w:rPr>
                <w:lang w:val="pt-BR"/>
              </w:rPr>
              <w:t>1234</w:t>
            </w:r>
            <w:r w:rsidR="006F3FD9" w:rsidRPr="00237020">
              <w:rPr>
                <w:lang w:val="pt-BR"/>
              </w:rPr>
              <w:t>-</w:t>
            </w:r>
            <w:r w:rsidR="006F3FD9">
              <w:rPr>
                <w:lang w:val="pt-BR"/>
              </w:rPr>
              <w:t>1234</w:t>
            </w:r>
          </w:p>
          <w:p w:rsidR="00303757" w:rsidRPr="001D65D9" w:rsidRDefault="00303757" w:rsidP="008F0625">
            <w:pPr>
              <w:pStyle w:val="Informaespessoais"/>
              <w:spacing w:before="0" w:after="0" w:line="240" w:lineRule="auto"/>
              <w:rPr>
                <w:rFonts w:ascii="Times New Roman" w:hAnsi="Times New Roman" w:cs="Times New Roman"/>
                <w:b w:val="0"/>
                <w:color w:val="FF0000"/>
                <w:sz w:val="22"/>
                <w:szCs w:val="22"/>
                <w:lang w:val="en-US"/>
              </w:rPr>
            </w:pPr>
            <w:r w:rsidRPr="008F0625">
              <w:rPr>
                <w:rFonts w:asciiTheme="minorHAnsi" w:eastAsiaTheme="minorEastAsia" w:hAnsiTheme="minorHAnsi" w:cstheme="minorBidi"/>
                <w:bCs w:val="0"/>
                <w:sz w:val="18"/>
                <w:szCs w:val="18"/>
                <w:lang w:eastAsia="zh-CN"/>
              </w:rPr>
              <w:t>Skype:</w:t>
            </w:r>
            <w:r w:rsidRPr="008F0625">
              <w:rPr>
                <w:rFonts w:asciiTheme="minorHAnsi" w:eastAsiaTheme="minorEastAsia" w:hAnsiTheme="minorHAnsi" w:cstheme="minorBidi"/>
                <w:b w:val="0"/>
                <w:bCs w:val="0"/>
                <w:color w:val="262626" w:themeColor="text1" w:themeTint="D9"/>
                <w:sz w:val="18"/>
                <w:szCs w:val="18"/>
                <w:lang w:eastAsia="zh-CN"/>
              </w:rPr>
              <w:t xml:space="preserve"> </w:t>
            </w:r>
            <w:r w:rsidR="006F3FD9">
              <w:rPr>
                <w:rFonts w:asciiTheme="minorHAnsi" w:eastAsiaTheme="minorEastAsia" w:hAnsiTheme="minorHAnsi" w:cstheme="minorBidi"/>
                <w:b w:val="0"/>
                <w:bCs w:val="0"/>
                <w:color w:val="262626" w:themeColor="text1" w:themeTint="D9"/>
                <w:sz w:val="18"/>
                <w:szCs w:val="18"/>
                <w:lang w:eastAsia="zh-CN"/>
              </w:rPr>
              <w:t>fulaninho</w:t>
            </w:r>
            <w:r w:rsidRPr="001D65D9">
              <w:rPr>
                <w:rFonts w:ascii="Times New Roman" w:hAnsi="Times New Roman" w:cs="Times New Roman"/>
                <w:b w:val="0"/>
                <w:color w:val="FF0000"/>
                <w:sz w:val="22"/>
                <w:szCs w:val="22"/>
                <w:lang w:val="en-US"/>
              </w:rPr>
              <w:t xml:space="preserve"> </w:t>
            </w:r>
          </w:p>
          <w:p w:rsidR="00303757" w:rsidRDefault="00303757" w:rsidP="00237020">
            <w:pPr>
              <w:pStyle w:val="SemEspaamento"/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</w:pPr>
            <w:r w:rsidRPr="008F0625">
              <w:rPr>
                <w:b/>
                <w:color w:val="auto"/>
                <w:lang w:val="pt-BR"/>
              </w:rPr>
              <w:t>Blog:</w:t>
            </w:r>
            <w:r w:rsidRPr="008F0625">
              <w:rPr>
                <w:lang w:val="pt-BR"/>
              </w:rPr>
              <w:t xml:space="preserve"> </w:t>
            </w:r>
            <w:hyperlink r:id="rId8" w:history="1">
              <w:r w:rsidR="00D17F1B" w:rsidRPr="00136DF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http://www.semeru.com.br</w:t>
              </w:r>
            </w:hyperlink>
          </w:p>
          <w:p w:rsidR="00303757" w:rsidRDefault="00303757" w:rsidP="00237020">
            <w:pPr>
              <w:pStyle w:val="SemEspaamento"/>
              <w:rPr>
                <w:rFonts w:ascii="Times New Roman" w:hAnsi="Times New Roman" w:cs="Times New Roman"/>
                <w:sz w:val="22"/>
                <w:szCs w:val="22"/>
              </w:rPr>
            </w:pPr>
            <w:r w:rsidRPr="008F0625">
              <w:rPr>
                <w:rStyle w:val="nfase"/>
                <w:b/>
              </w:rPr>
              <w:t>Github:</w:t>
            </w:r>
            <w:r>
              <w:rPr>
                <w:rStyle w:val="nfase"/>
                <w:b/>
              </w:rPr>
              <w:t xml:space="preserve"> </w:t>
            </w:r>
            <w:hyperlink r:id="rId9" w:history="1">
              <w:r w:rsidR="006F3FD9" w:rsidRPr="00136DF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 xml:space="preserve">https://github.com/fulaninho </w:t>
              </w:r>
            </w:hyperlink>
          </w:p>
          <w:p w:rsidR="00822346" w:rsidRDefault="00822346" w:rsidP="00822346">
            <w:pPr>
              <w:pStyle w:val="SemEspaamen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nfase"/>
                <w:b/>
              </w:rPr>
              <w:t>Docker</w:t>
            </w:r>
            <w:r w:rsidRPr="008F0625">
              <w:rPr>
                <w:rStyle w:val="nfase"/>
                <w:b/>
              </w:rPr>
              <w:t>hub:</w:t>
            </w:r>
            <w:r>
              <w:rPr>
                <w:rStyle w:val="nfase"/>
                <w:b/>
              </w:rPr>
              <w:t xml:space="preserve"> </w:t>
            </w:r>
            <w:r>
              <w:t xml:space="preserve"> </w:t>
            </w:r>
            <w:hyperlink r:id="rId10" w:history="1">
              <w:r w:rsidRPr="00136DF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https://hub.docker.com/u/fulaninho</w:t>
              </w:r>
            </w:hyperlink>
          </w:p>
          <w:p w:rsidR="003E6388" w:rsidRDefault="00303757" w:rsidP="00631837">
            <w:pPr>
              <w:pStyle w:val="SemEspaamento"/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</w:pPr>
            <w:r w:rsidRPr="008F0625">
              <w:rPr>
                <w:rStyle w:val="nfase"/>
                <w:b/>
              </w:rPr>
              <w:t>LinkedIn</w:t>
            </w:r>
            <w:r>
              <w:rPr>
                <w:rStyle w:val="nfase"/>
                <w:b/>
              </w:rPr>
              <w:t>:</w:t>
            </w:r>
            <w:r>
              <w:t xml:space="preserve"> </w:t>
            </w:r>
            <w:hyperlink r:id="rId11" w:history="1">
              <w:r w:rsidR="006F3FD9" w:rsidRPr="00136DF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 xml:space="preserve">http://br.linkedin.com/in/fulaninho </w:t>
              </w:r>
            </w:hyperlink>
            <w:r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66FC9" w:rsidRDefault="00766FC9" w:rsidP="006F3FD9">
            <w:pPr>
              <w:pStyle w:val="SemEspaamen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nfase"/>
                <w:b/>
              </w:rPr>
              <w:t>YouTube:</w:t>
            </w:r>
            <w:r>
              <w:t xml:space="preserve"> </w:t>
            </w:r>
            <w:hyperlink r:id="rId12" w:history="1">
              <w:r w:rsidR="006F3FD9" w:rsidRPr="00136DF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 xml:space="preserve">https://www.youtube.com/channel/canaldofulaninho </w:t>
              </w:r>
            </w:hyperlink>
          </w:p>
          <w:p w:rsidR="00F652A2" w:rsidRDefault="00F652A2" w:rsidP="006F3FD9">
            <w:pPr>
              <w:pStyle w:val="SemEspaamen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F652A2" w:rsidRPr="00766FC9" w:rsidRDefault="00F652A2" w:rsidP="00F652A2">
            <w:pPr>
              <w:pStyle w:val="SemEspaamento"/>
            </w:pPr>
            <w:r w:rsidRPr="00F652A2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[Não colocar foto, o título Curriculum Vitae (é óbvio que é um), números de documentos]</w:t>
            </w:r>
          </w:p>
        </w:tc>
      </w:tr>
      <w:tr w:rsidR="009810C9" w:rsidRPr="00B01F40" w:rsidTr="00CB5754">
        <w:tc>
          <w:tcPr>
            <w:tcW w:w="2070" w:type="dxa"/>
          </w:tcPr>
          <w:p w:rsidR="009810C9" w:rsidRPr="003E1EE8" w:rsidRDefault="009810C9" w:rsidP="00222DC7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OBJETIVO</w:t>
            </w:r>
          </w:p>
        </w:tc>
        <w:tc>
          <w:tcPr>
            <w:tcW w:w="7650" w:type="dxa"/>
          </w:tcPr>
          <w:p w:rsidR="009810C9" w:rsidRDefault="009810C9" w:rsidP="00787743">
            <w:pPr>
              <w:pStyle w:val="Ttulo2"/>
              <w:rPr>
                <w:caps w:val="0"/>
                <w:color w:val="262626" w:themeColor="text1" w:themeTint="D9"/>
                <w:kern w:val="0"/>
                <w:lang w:val="pt-BR"/>
              </w:rPr>
            </w:pPr>
            <w:r w:rsidRPr="009810C9">
              <w:rPr>
                <w:caps w:val="0"/>
                <w:color w:val="262626" w:themeColor="text1" w:themeTint="D9"/>
                <w:kern w:val="0"/>
                <w:lang w:val="pt-BR"/>
              </w:rPr>
              <w:t xml:space="preserve">Atuar como </w:t>
            </w:r>
            <w:r w:rsidR="00787743">
              <w:rPr>
                <w:caps w:val="0"/>
                <w:color w:val="262626" w:themeColor="text1" w:themeTint="D9"/>
                <w:kern w:val="0"/>
                <w:lang w:val="pt-BR"/>
              </w:rPr>
              <w:t>Desenvolvedor de Software</w:t>
            </w:r>
            <w:r w:rsidRPr="009810C9">
              <w:rPr>
                <w:caps w:val="0"/>
                <w:color w:val="262626" w:themeColor="text1" w:themeTint="D9"/>
                <w:kern w:val="0"/>
                <w:lang w:val="pt-BR"/>
              </w:rPr>
              <w:t>.</w:t>
            </w:r>
          </w:p>
          <w:p w:rsidR="00F652A2" w:rsidRPr="00F652A2" w:rsidRDefault="00F652A2" w:rsidP="00F652A2">
            <w:pPr>
              <w:rPr>
                <w:lang w:val="pt-BR"/>
              </w:rPr>
            </w:pPr>
            <w:r w:rsidRPr="0059080C">
              <w:rPr>
                <w:rFonts w:ascii="Times New Roman" w:hAnsi="Times New Roman" w:cs="Times New Roman"/>
                <w:color w:val="FF0000"/>
                <w:sz w:val="22"/>
                <w:szCs w:val="22"/>
                <w:lang w:val="pt-BR"/>
              </w:rPr>
              <w:t xml:space="preserve">[Não colocar vários objetivos como atuar com hardware, redes, instalação e configuração de sistemas, programador, analista etc. 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Seja simples e objetivo.</w:t>
            </w:r>
            <w:r w:rsidRPr="00F652A2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</w:p>
        </w:tc>
      </w:tr>
      <w:tr w:rsidR="0019453E" w:rsidRPr="00B01F40" w:rsidTr="00CB5754">
        <w:tc>
          <w:tcPr>
            <w:tcW w:w="2070" w:type="dxa"/>
          </w:tcPr>
          <w:p w:rsidR="0019453E" w:rsidRDefault="0019453E" w:rsidP="0019453E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experiÊncias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/>
                <w:color w:val="595959" w:themeColor="text1" w:themeTint="A6"/>
                <w:lang w:val="pt-BR"/>
              </w:rPr>
              <w:id w:val="1539235884"/>
              <w:placeholder>
                <w:docPart w:val="A5C458B359D4499F9783B718E16CA714"/>
              </w:placeholder>
            </w:sdtPr>
            <w:sdtEndPr>
              <w:rPr>
                <w:b w:val="0"/>
                <w:bCs w:val="0"/>
                <w:caps w:val="0"/>
              </w:rPr>
            </w:sdtEndPr>
            <w:sdtContent>
              <w:p w:rsidR="0019453E" w:rsidRPr="003C4FF6" w:rsidRDefault="00822346" w:rsidP="0019453E">
                <w:pPr>
                  <w:keepNext/>
                  <w:keepLines/>
                  <w:spacing w:after="0"/>
                  <w:outlineLvl w:val="1"/>
                  <w:rPr>
                    <w:rFonts w:ascii="Arial" w:eastAsia="SimSun" w:hAnsi="Arial" w:cs="Times New Roman"/>
                    <w:caps/>
                    <w:kern w:val="20"/>
                  </w:rPr>
                </w:pPr>
                <w:r>
                  <w:rPr>
                    <w:rFonts w:ascii="Arial" w:eastAsia="SimSun" w:hAnsi="Arial" w:cs="Times New Roman"/>
                    <w:b/>
                    <w:bCs/>
                    <w:kern w:val="20"/>
                  </w:rPr>
                  <w:t xml:space="preserve">Cargo </w:t>
                </w:r>
                <w:r w:rsidR="0019453E" w:rsidRPr="003C4FF6">
                  <w:rPr>
                    <w:rFonts w:ascii="Arial" w:eastAsia="SimSun" w:hAnsi="Arial" w:cs="Times New Roman"/>
                    <w:caps/>
                    <w:kern w:val="20"/>
                  </w:rPr>
                  <w:t xml:space="preserve">– </w:t>
                </w:r>
                <w:r>
                  <w:rPr>
                    <w:rFonts w:ascii="Arial" w:eastAsia="SimSun" w:hAnsi="Arial" w:cs="Times New Roman"/>
                    <w:bCs/>
                    <w:kern w:val="20"/>
                  </w:rPr>
                  <w:t>Empresa</w:t>
                </w:r>
                <w:r w:rsidR="0019453E" w:rsidRPr="003C4FF6">
                  <w:rPr>
                    <w:rFonts w:ascii="Arial" w:eastAsia="SimSun" w:hAnsi="Arial" w:cs="Times New Roman"/>
                    <w:bCs/>
                    <w:kern w:val="20"/>
                  </w:rPr>
                  <w:t xml:space="preserve"> – </w:t>
                </w:r>
                <w:r>
                  <w:rPr>
                    <w:rFonts w:ascii="Arial" w:eastAsia="SimSun" w:hAnsi="Arial" w:cs="Times New Roman"/>
                    <w:bCs/>
                    <w:kern w:val="20"/>
                  </w:rPr>
                  <w:t>Cidade</w:t>
                </w:r>
                <w:r w:rsidR="0019453E" w:rsidRPr="003C4FF6">
                  <w:rPr>
                    <w:rFonts w:ascii="Arial" w:eastAsia="SimSun" w:hAnsi="Arial" w:cs="Times New Roman"/>
                    <w:caps/>
                    <w:kern w:val="20"/>
                  </w:rPr>
                  <w:t>-</w:t>
                </w:r>
                <w:r>
                  <w:rPr>
                    <w:rFonts w:ascii="Arial" w:eastAsia="SimSun" w:hAnsi="Arial" w:cs="Times New Roman"/>
                    <w:caps/>
                    <w:kern w:val="20"/>
                  </w:rPr>
                  <w:t>UF</w:t>
                </w:r>
                <w:r w:rsidR="0019453E" w:rsidRPr="003C4FF6">
                  <w:rPr>
                    <w:rFonts w:ascii="Arial" w:eastAsia="SimSun" w:hAnsi="Arial" w:cs="Times New Roman"/>
                    <w:caps/>
                    <w:kern w:val="20"/>
                  </w:rPr>
                  <w:t>.</w:t>
                </w:r>
              </w:p>
              <w:p w:rsidR="0019453E" w:rsidRPr="003C4FF6" w:rsidRDefault="0019453E" w:rsidP="0019453E">
                <w:pPr>
                  <w:keepNext/>
                  <w:keepLines/>
                  <w:spacing w:after="80"/>
                  <w:outlineLvl w:val="2"/>
                  <w:rPr>
                    <w:rFonts w:ascii="Arial" w:eastAsia="SimSun" w:hAnsi="Arial" w:cs="Times New Roman"/>
                    <w:b/>
                    <w:bCs/>
                    <w:color w:val="595959"/>
                    <w:kern w:val="20"/>
                  </w:rPr>
                </w:pPr>
                <w:r w:rsidRPr="003C4FF6">
                  <w:rPr>
                    <w:rFonts w:ascii="Arial" w:eastAsia="SimSun" w:hAnsi="Arial" w:cs="Times New Roman"/>
                    <w:b/>
                    <w:bCs/>
                    <w:color w:val="595959"/>
                    <w:kern w:val="20"/>
                  </w:rPr>
                  <w:t>Junho de 2016 até atualmente</w:t>
                </w:r>
              </w:p>
              <w:p w:rsidR="0019453E" w:rsidRDefault="0019453E" w:rsidP="0019453E">
                <w:pPr>
                  <w:keepNext/>
                  <w:keepLines/>
                  <w:spacing w:after="0"/>
                  <w:outlineLvl w:val="1"/>
                  <w:rPr>
                    <w:rFonts w:ascii="Arial" w:eastAsia="SimSun" w:hAnsi="Arial" w:cs="Times New Roman"/>
                    <w:color w:val="262626"/>
                  </w:rPr>
                </w:pPr>
                <w:r w:rsidRPr="003C4FF6">
                  <w:rPr>
                    <w:rFonts w:ascii="Arial" w:eastAsia="SimSun" w:hAnsi="Arial" w:cs="Times New Roman"/>
                    <w:color w:val="262626"/>
                  </w:rPr>
                  <w:t xml:space="preserve">Desenvolvimento de novas funcionalidades nos projetos da </w:t>
                </w:r>
                <w:r w:rsidR="00787743">
                  <w:rPr>
                    <w:rFonts w:ascii="Arial" w:eastAsia="SimSun" w:hAnsi="Arial" w:cs="Times New Roman"/>
                    <w:color w:val="262626"/>
                  </w:rPr>
                  <w:t>empresa ERT(Nome da Empresa)</w:t>
                </w:r>
                <w:r w:rsidRPr="003C4FF6">
                  <w:rPr>
                    <w:rFonts w:ascii="Arial" w:eastAsia="SimSun" w:hAnsi="Arial" w:cs="Times New Roman"/>
                    <w:color w:val="262626"/>
                  </w:rPr>
                  <w:t xml:space="preserve">, </w:t>
                </w:r>
                <w:r w:rsidR="00787743">
                  <w:rPr>
                    <w:rFonts w:ascii="Arial" w:eastAsia="SimSun" w:hAnsi="Arial" w:cs="Times New Roman"/>
                    <w:color w:val="262626"/>
                  </w:rPr>
                  <w:t>A, B e C</w:t>
                </w:r>
                <w:r w:rsidRPr="003C4FF6">
                  <w:rPr>
                    <w:rFonts w:ascii="Arial" w:eastAsia="SimSun" w:hAnsi="Arial" w:cs="Times New Roman"/>
                    <w:color w:val="262626"/>
                  </w:rPr>
                  <w:t xml:space="preserve"> envolvendo as tecnologias, Angular JS, Twitter Bootstrap, Grunt, Bower, Webservices REST, Java, Thymeleaf, EJB, Spring, Maven, JAAS, bancos de dados PostgreSQL e MySQL, contêiners Apache TomEE e Apache Tomcat. Adotando Scrum como framework de desenvolvimento e RedMine como ferramenta de apoio.</w:t>
                </w:r>
              </w:p>
              <w:p w:rsidR="0019453E" w:rsidRPr="0019453E" w:rsidRDefault="00C25D1F" w:rsidP="0019453E">
                <w:pPr>
                  <w:keepNext/>
                  <w:keepLines/>
                  <w:spacing w:after="0"/>
                  <w:outlineLvl w:val="1"/>
                  <w:rPr>
                    <w:rFonts w:ascii="Arial" w:eastAsia="SimSun" w:hAnsi="Arial" w:cs="Times New Roman"/>
                    <w:color w:val="262626"/>
                  </w:rPr>
                </w:pPr>
              </w:p>
            </w:sdtContent>
          </w:sdt>
          <w:sdt>
            <w:sdtPr>
              <w:rPr>
                <w:b/>
                <w:bCs/>
                <w:caps/>
                <w:color w:val="595959" w:themeColor="text1" w:themeTint="A6"/>
                <w:lang w:val="pt-BR"/>
              </w:rPr>
              <w:id w:val="-829759136"/>
              <w:placeholder>
                <w:docPart w:val="5E401B8D52A84EACA125EC46AB8E7319"/>
              </w:placeholder>
            </w:sdtPr>
            <w:sdtEndPr>
              <w:rPr>
                <w:b w:val="0"/>
                <w:bCs w:val="0"/>
                <w:caps w:val="0"/>
              </w:rPr>
            </w:sdtEndPr>
            <w:sdtContent>
              <w:p w:rsidR="00034BEA" w:rsidRPr="003C4FF6" w:rsidRDefault="00034BEA" w:rsidP="00034BEA">
                <w:pPr>
                  <w:keepNext/>
                  <w:keepLines/>
                  <w:spacing w:after="0"/>
                  <w:outlineLvl w:val="1"/>
                  <w:rPr>
                    <w:rFonts w:ascii="Arial" w:eastAsia="SimSun" w:hAnsi="Arial" w:cs="Times New Roman"/>
                    <w:caps/>
                    <w:kern w:val="20"/>
                  </w:rPr>
                </w:pPr>
                <w:r>
                  <w:rPr>
                    <w:rFonts w:ascii="Arial" w:eastAsia="SimSun" w:hAnsi="Arial" w:cs="Times New Roman"/>
                    <w:b/>
                    <w:bCs/>
                    <w:kern w:val="20"/>
                  </w:rPr>
                  <w:t xml:space="preserve">Cargo </w:t>
                </w:r>
                <w:r w:rsidRPr="003C4FF6">
                  <w:rPr>
                    <w:rFonts w:ascii="Arial" w:eastAsia="SimSun" w:hAnsi="Arial" w:cs="Times New Roman"/>
                    <w:caps/>
                    <w:kern w:val="20"/>
                  </w:rPr>
                  <w:t xml:space="preserve">– </w:t>
                </w:r>
                <w:r>
                  <w:rPr>
                    <w:rFonts w:ascii="Arial" w:eastAsia="SimSun" w:hAnsi="Arial" w:cs="Times New Roman"/>
                    <w:bCs/>
                    <w:kern w:val="20"/>
                  </w:rPr>
                  <w:t>Empresa</w:t>
                </w:r>
                <w:r w:rsidRPr="003C4FF6">
                  <w:rPr>
                    <w:rFonts w:ascii="Arial" w:eastAsia="SimSun" w:hAnsi="Arial" w:cs="Times New Roman"/>
                    <w:bCs/>
                    <w:kern w:val="20"/>
                  </w:rPr>
                  <w:t xml:space="preserve"> – </w:t>
                </w:r>
                <w:r>
                  <w:rPr>
                    <w:rFonts w:ascii="Arial" w:eastAsia="SimSun" w:hAnsi="Arial" w:cs="Times New Roman"/>
                    <w:bCs/>
                    <w:kern w:val="20"/>
                  </w:rPr>
                  <w:t>Cidade</w:t>
                </w:r>
                <w:r w:rsidRPr="003C4FF6">
                  <w:rPr>
                    <w:rFonts w:ascii="Arial" w:eastAsia="SimSun" w:hAnsi="Arial" w:cs="Times New Roman"/>
                    <w:caps/>
                    <w:kern w:val="20"/>
                  </w:rPr>
                  <w:t>-</w:t>
                </w:r>
                <w:r>
                  <w:rPr>
                    <w:rFonts w:ascii="Arial" w:eastAsia="SimSun" w:hAnsi="Arial" w:cs="Times New Roman"/>
                    <w:caps/>
                    <w:kern w:val="20"/>
                  </w:rPr>
                  <w:t>UF</w:t>
                </w:r>
                <w:r w:rsidRPr="003C4FF6">
                  <w:rPr>
                    <w:rFonts w:ascii="Arial" w:eastAsia="SimSun" w:hAnsi="Arial" w:cs="Times New Roman"/>
                    <w:caps/>
                    <w:kern w:val="20"/>
                  </w:rPr>
                  <w:t>.</w:t>
                </w:r>
              </w:p>
              <w:p w:rsidR="0019453E" w:rsidRPr="003C4FF6" w:rsidRDefault="0019453E" w:rsidP="0019453E">
                <w:pPr>
                  <w:keepNext/>
                  <w:keepLines/>
                  <w:spacing w:after="80"/>
                  <w:outlineLvl w:val="2"/>
                  <w:rPr>
                    <w:rFonts w:ascii="Arial" w:eastAsia="SimSun" w:hAnsi="Arial" w:cs="Times New Roman"/>
                    <w:b/>
                    <w:bCs/>
                    <w:color w:val="595959"/>
                    <w:kern w:val="20"/>
                  </w:rPr>
                </w:pPr>
                <w:r w:rsidRPr="003C4FF6">
                  <w:rPr>
                    <w:rFonts w:ascii="Arial" w:eastAsia="SimSun" w:hAnsi="Arial" w:cs="Times New Roman"/>
                    <w:b/>
                    <w:bCs/>
                    <w:color w:val="595959"/>
                    <w:kern w:val="20"/>
                  </w:rPr>
                  <w:t>Outubro de 2015 até Maio de 2016</w:t>
                </w:r>
              </w:p>
              <w:p w:rsidR="00F652A2" w:rsidRDefault="0019453E" w:rsidP="00787743">
                <w:pPr>
                  <w:spacing w:line="240" w:lineRule="auto"/>
                  <w:rPr>
                    <w:rFonts w:ascii="Times New Roman" w:hAnsi="Times New Roman" w:cs="Times New Roman"/>
                    <w:color w:val="FF0000"/>
                    <w:sz w:val="22"/>
                    <w:szCs w:val="22"/>
                  </w:rPr>
                </w:pPr>
                <w:r w:rsidRPr="003C4FF6">
                  <w:rPr>
                    <w:rFonts w:ascii="Arial" w:eastAsia="SimSun" w:hAnsi="Arial" w:cs="Times New Roman"/>
                    <w:color w:val="262626"/>
                  </w:rPr>
                  <w:t xml:space="preserve">Desenvolvimento de novas funcionalidades e manutenções corretivas nos projetos </w:t>
                </w:r>
                <w:r w:rsidR="00787743">
                  <w:rPr>
                    <w:rFonts w:ascii="Arial" w:eastAsia="SimSun" w:hAnsi="Arial" w:cs="Times New Roman"/>
                    <w:color w:val="262626"/>
                  </w:rPr>
                  <w:t>X, Y e Z da empresa XYZ (nome do cliente)</w:t>
                </w:r>
                <w:r w:rsidRPr="003C4FF6">
                  <w:rPr>
                    <w:rFonts w:ascii="Arial" w:eastAsia="SimSun" w:hAnsi="Arial" w:cs="Times New Roman"/>
                    <w:color w:val="262626"/>
                  </w:rPr>
                  <w:t xml:space="preserve"> envolvendo as tecnologias, Angular JS, Twitter Bootstrap, Grunt, Bower, Webservices REST, Java, JSF, EJB, HTML5, CSS3, JavaScript, Maven, bancos de dados Oracle e SQLServer, servidor de aplicação JBoss EAP 6.1 e JIRA issue tracker.</w:t>
                </w:r>
                <w:r w:rsidR="00F652A2" w:rsidRPr="00F652A2">
                  <w:rPr>
                    <w:rFonts w:ascii="Times New Roman" w:hAnsi="Times New Roman" w:cs="Times New Roman"/>
                    <w:color w:val="FF0000"/>
                    <w:sz w:val="22"/>
                    <w:szCs w:val="22"/>
                  </w:rPr>
                  <w:t xml:space="preserve"> </w:t>
                </w:r>
              </w:p>
              <w:p w:rsidR="0019453E" w:rsidRPr="00822346" w:rsidRDefault="00F652A2" w:rsidP="002F7E78">
                <w:pPr>
                  <w:spacing w:line="240" w:lineRule="auto"/>
                  <w:rPr>
                    <w:rFonts w:ascii="Arial" w:eastAsia="SimSun" w:hAnsi="Arial" w:cs="Times New Roman"/>
                    <w:color w:val="262626"/>
                  </w:rPr>
                </w:pPr>
                <w:r w:rsidRPr="00F652A2">
                  <w:rPr>
                    <w:rFonts w:ascii="Times New Roman" w:hAnsi="Times New Roman" w:cs="Times New Roman"/>
                    <w:color w:val="FF0000"/>
                    <w:sz w:val="22"/>
                    <w:szCs w:val="22"/>
                  </w:rPr>
                  <w:t xml:space="preserve">[Não colocar </w:t>
                </w:r>
                <w:r>
                  <w:rPr>
                    <w:rFonts w:ascii="Times New Roman" w:hAnsi="Times New Roman" w:cs="Times New Roman"/>
                    <w:color w:val="FF0000"/>
                    <w:sz w:val="22"/>
                    <w:szCs w:val="22"/>
                  </w:rPr>
                  <w:t xml:space="preserve">mais de quatro experiências </w:t>
                </w:r>
                <w:r w:rsidR="002F7E78">
                  <w:rPr>
                    <w:rFonts w:ascii="Times New Roman" w:hAnsi="Times New Roman" w:cs="Times New Roman"/>
                    <w:color w:val="FF0000"/>
                    <w:sz w:val="22"/>
                    <w:szCs w:val="22"/>
                  </w:rPr>
                  <w:t xml:space="preserve">– se quiserem mais informações eles vão olhar seu Linkedin – e </w:t>
                </w:r>
                <w:r>
                  <w:rPr>
                    <w:rFonts w:ascii="Times New Roman" w:hAnsi="Times New Roman" w:cs="Times New Roman"/>
                    <w:color w:val="FF0000"/>
                    <w:sz w:val="22"/>
                    <w:szCs w:val="22"/>
                  </w:rPr>
                  <w:t>colocar da mais recente pra mais antiga – NUNCA JAMAIS MINTA OU EXAGERE AQUI</w:t>
                </w:r>
                <w:r w:rsidRPr="00F652A2">
                  <w:rPr>
                    <w:rFonts w:ascii="Times New Roman" w:hAnsi="Times New Roman" w:cs="Times New Roman"/>
                    <w:color w:val="FF0000"/>
                    <w:sz w:val="22"/>
                    <w:szCs w:val="22"/>
                  </w:rPr>
                  <w:t>]</w:t>
                </w:r>
              </w:p>
            </w:sdtContent>
          </w:sdt>
        </w:tc>
      </w:tr>
      <w:tr w:rsidR="00CB5754" w:rsidRPr="00B01F40" w:rsidTr="00CB5754">
        <w:tc>
          <w:tcPr>
            <w:tcW w:w="2070" w:type="dxa"/>
          </w:tcPr>
          <w:p w:rsidR="00CB5754" w:rsidRDefault="00CB5754" w:rsidP="00CB5754">
            <w:pPr>
              <w:pStyle w:val="Ttulo1"/>
              <w:rPr>
                <w:lang w:val="pt-BR"/>
              </w:rPr>
            </w:pPr>
            <w:r w:rsidRPr="003E1EE8">
              <w:rPr>
                <w:lang w:val="pt-BR"/>
              </w:rPr>
              <w:t>Habilidades e Competências</w:t>
            </w:r>
          </w:p>
          <w:p w:rsidR="00FC542E" w:rsidRPr="00034BEA" w:rsidRDefault="00CB5754" w:rsidP="00034BEA">
            <w:pPr>
              <w:jc w:val="right"/>
              <w:rPr>
                <w:i/>
                <w:lang w:val="pt-BR"/>
              </w:rPr>
            </w:pPr>
            <w:r w:rsidRPr="00775E3F">
              <w:rPr>
                <w:i/>
                <w:lang w:val="pt-BR"/>
              </w:rPr>
              <w:t>Idiomas</w:t>
            </w:r>
          </w:p>
          <w:p w:rsidR="00CB5754" w:rsidRPr="00775E3F" w:rsidRDefault="00CB5754" w:rsidP="00CB5754">
            <w:pPr>
              <w:jc w:val="right"/>
              <w:rPr>
                <w:i/>
                <w:lang w:val="pt-BR"/>
              </w:rPr>
            </w:pPr>
            <w:r w:rsidRPr="00775E3F">
              <w:rPr>
                <w:i/>
                <w:lang w:val="pt-BR"/>
              </w:rPr>
              <w:t>Sistemas Operacionais</w:t>
            </w:r>
          </w:p>
          <w:p w:rsidR="00CB5754" w:rsidRPr="00775E3F" w:rsidRDefault="00CB5754" w:rsidP="00CB5754">
            <w:pPr>
              <w:jc w:val="right"/>
              <w:rPr>
                <w:i/>
                <w:lang w:val="pt-BR"/>
              </w:rPr>
            </w:pPr>
            <w:r w:rsidRPr="00775E3F">
              <w:rPr>
                <w:i/>
                <w:lang w:val="pt-BR"/>
              </w:rPr>
              <w:t>Linguagens de programação</w:t>
            </w:r>
          </w:p>
          <w:p w:rsidR="00CB5754" w:rsidRPr="00775E3F" w:rsidRDefault="00CB5754" w:rsidP="00CB5754">
            <w:pPr>
              <w:jc w:val="right"/>
              <w:rPr>
                <w:i/>
                <w:lang w:val="pt-BR"/>
              </w:rPr>
            </w:pPr>
            <w:r w:rsidRPr="00775E3F">
              <w:rPr>
                <w:i/>
                <w:lang w:val="pt-BR"/>
              </w:rPr>
              <w:t>Front End</w:t>
            </w:r>
          </w:p>
          <w:p w:rsidR="00CB5754" w:rsidRPr="00775E3F" w:rsidRDefault="00CB5754" w:rsidP="00CB5754">
            <w:pPr>
              <w:jc w:val="right"/>
              <w:rPr>
                <w:i/>
                <w:lang w:val="pt-BR"/>
              </w:rPr>
            </w:pPr>
            <w:r w:rsidRPr="00775E3F">
              <w:rPr>
                <w:i/>
                <w:lang w:val="pt-BR"/>
              </w:rPr>
              <w:t>Web-services</w:t>
            </w:r>
          </w:p>
          <w:p w:rsidR="00CB5754" w:rsidRPr="00FE292D" w:rsidRDefault="00CB5754" w:rsidP="00CB5754">
            <w:pPr>
              <w:jc w:val="right"/>
              <w:rPr>
                <w:i/>
                <w:sz w:val="2"/>
                <w:lang w:val="pt-BR"/>
              </w:rPr>
            </w:pPr>
          </w:p>
          <w:p w:rsidR="00CB5754" w:rsidRPr="00775E3F" w:rsidRDefault="00CB5754" w:rsidP="00CB5754">
            <w:pPr>
              <w:jc w:val="right"/>
              <w:rPr>
                <w:i/>
                <w:lang w:val="pt-BR"/>
              </w:rPr>
            </w:pPr>
            <w:r w:rsidRPr="00775E3F">
              <w:rPr>
                <w:i/>
                <w:lang w:val="pt-BR"/>
              </w:rPr>
              <w:t>Cloud Computing</w:t>
            </w:r>
          </w:p>
          <w:p w:rsidR="00CB5754" w:rsidRDefault="00CB5754" w:rsidP="00CB5754">
            <w:pPr>
              <w:jc w:val="right"/>
              <w:rPr>
                <w:i/>
                <w:lang w:val="pt-BR"/>
              </w:rPr>
            </w:pPr>
            <w:r w:rsidRPr="00775E3F">
              <w:rPr>
                <w:i/>
                <w:lang w:val="pt-BR"/>
              </w:rPr>
              <w:t>Tecnologias e Frameworks</w:t>
            </w:r>
          </w:p>
          <w:p w:rsidR="00A31FDC" w:rsidRPr="00775E3F" w:rsidRDefault="00A31FDC" w:rsidP="00CB5754">
            <w:pPr>
              <w:jc w:val="right"/>
              <w:rPr>
                <w:i/>
                <w:lang w:val="pt-BR"/>
              </w:rPr>
            </w:pPr>
          </w:p>
          <w:p w:rsidR="00CB5754" w:rsidRPr="00775E3F" w:rsidRDefault="00CB5754" w:rsidP="00CB5754">
            <w:pPr>
              <w:jc w:val="right"/>
              <w:rPr>
                <w:i/>
                <w:lang w:val="pt-BR"/>
              </w:rPr>
            </w:pPr>
            <w:r w:rsidRPr="00775E3F">
              <w:rPr>
                <w:i/>
                <w:lang w:val="pt-BR"/>
              </w:rPr>
              <w:lastRenderedPageBreak/>
              <w:t>Ferramentas e IDE’s</w:t>
            </w:r>
          </w:p>
          <w:p w:rsidR="00CB5754" w:rsidRPr="00775E3F" w:rsidRDefault="00CB5754" w:rsidP="00CB5754">
            <w:pPr>
              <w:jc w:val="right"/>
              <w:rPr>
                <w:i/>
                <w:lang w:val="pt-BR"/>
              </w:rPr>
            </w:pPr>
            <w:r w:rsidRPr="00775E3F">
              <w:rPr>
                <w:i/>
                <w:lang w:val="pt-BR"/>
              </w:rPr>
              <w:t>Integração Contínua</w:t>
            </w:r>
          </w:p>
          <w:p w:rsidR="00CB5754" w:rsidRPr="00775E3F" w:rsidRDefault="00CB5754" w:rsidP="00CB5754">
            <w:pPr>
              <w:jc w:val="right"/>
              <w:rPr>
                <w:i/>
                <w:lang w:val="pt-BR"/>
              </w:rPr>
            </w:pPr>
            <w:r w:rsidRPr="00775E3F">
              <w:rPr>
                <w:i/>
                <w:lang w:val="pt-BR"/>
              </w:rPr>
              <w:t>Bancos de Dados</w:t>
            </w:r>
          </w:p>
          <w:p w:rsidR="00CB5754" w:rsidRPr="00775E3F" w:rsidRDefault="00CB5754" w:rsidP="00CB5754">
            <w:pPr>
              <w:jc w:val="right"/>
              <w:rPr>
                <w:i/>
                <w:lang w:val="pt-BR"/>
              </w:rPr>
            </w:pPr>
            <w:r w:rsidRPr="00775E3F">
              <w:rPr>
                <w:i/>
                <w:lang w:val="pt-BR"/>
              </w:rPr>
              <w:t>Formatos de Documentos</w:t>
            </w:r>
          </w:p>
          <w:p w:rsidR="00CB5754" w:rsidRPr="00775E3F" w:rsidRDefault="00CB5754" w:rsidP="00CB5754">
            <w:pPr>
              <w:jc w:val="right"/>
              <w:rPr>
                <w:i/>
                <w:lang w:val="pt-BR"/>
              </w:rPr>
            </w:pPr>
            <w:r w:rsidRPr="00775E3F">
              <w:rPr>
                <w:i/>
                <w:lang w:val="pt-BR"/>
              </w:rPr>
              <w:t>Serv</w:t>
            </w:r>
            <w:r w:rsidR="001D1DC4">
              <w:rPr>
                <w:i/>
                <w:lang w:val="pt-BR"/>
              </w:rPr>
              <w:t>idores de Aplicação</w:t>
            </w:r>
          </w:p>
          <w:p w:rsidR="00CB5754" w:rsidRDefault="00CB5754" w:rsidP="00CB5754">
            <w:pPr>
              <w:jc w:val="right"/>
              <w:rPr>
                <w:i/>
                <w:lang w:val="pt-BR"/>
              </w:rPr>
            </w:pPr>
            <w:r w:rsidRPr="00775E3F">
              <w:rPr>
                <w:i/>
                <w:lang w:val="pt-BR"/>
              </w:rPr>
              <w:t>Controle de Versão</w:t>
            </w:r>
          </w:p>
          <w:p w:rsidR="00CB5754" w:rsidRPr="008F0625" w:rsidRDefault="00CB5754" w:rsidP="00CB5754">
            <w:pPr>
              <w:jc w:val="right"/>
              <w:rPr>
                <w:lang w:val="pt-BR"/>
              </w:rPr>
            </w:pPr>
            <w:r>
              <w:rPr>
                <w:i/>
                <w:lang w:val="pt-BR"/>
              </w:rPr>
              <w:t>Outros</w:t>
            </w:r>
          </w:p>
        </w:tc>
        <w:tc>
          <w:tcPr>
            <w:tcW w:w="7650" w:type="dxa"/>
          </w:tcPr>
          <w:p w:rsidR="00CB5754" w:rsidRDefault="00CB5754" w:rsidP="00CB5754">
            <w:pPr>
              <w:spacing w:line="276" w:lineRule="auto"/>
              <w:rPr>
                <w:lang w:val="pt-BR"/>
              </w:rPr>
            </w:pPr>
          </w:p>
          <w:p w:rsidR="00CB5754" w:rsidRDefault="00CB5754" w:rsidP="00CB5754">
            <w:pPr>
              <w:rPr>
                <w:lang w:val="pt-BR"/>
              </w:rPr>
            </w:pPr>
            <w:r w:rsidRPr="00D64BA3">
              <w:rPr>
                <w:lang w:val="pt-BR"/>
              </w:rPr>
              <w:t xml:space="preserve">Inglês (conversação nível </w:t>
            </w:r>
            <w:r w:rsidR="00B14C95">
              <w:rPr>
                <w:lang w:val="pt-BR"/>
              </w:rPr>
              <w:t>intermediário</w:t>
            </w:r>
            <w:r w:rsidRPr="00D64BA3">
              <w:rPr>
                <w:lang w:val="pt-BR"/>
              </w:rPr>
              <w:t>, leitura e escrita.)</w:t>
            </w:r>
          </w:p>
          <w:p w:rsidR="00CB5754" w:rsidRPr="00E41E42" w:rsidRDefault="00CB5754" w:rsidP="00CB5754">
            <w:pPr>
              <w:rPr>
                <w:sz w:val="2"/>
                <w:lang w:val="pt-BR"/>
              </w:rPr>
            </w:pPr>
            <w:r w:rsidRPr="00D64BA3">
              <w:rPr>
                <w:lang w:val="pt-BR"/>
              </w:rPr>
              <w:t>Windows e GNU/Linux;</w:t>
            </w:r>
          </w:p>
          <w:p w:rsidR="00766FC9" w:rsidRPr="00766FC9" w:rsidRDefault="00766FC9" w:rsidP="00CB5754">
            <w:pPr>
              <w:rPr>
                <w:sz w:val="4"/>
                <w:lang w:val="pt-BR"/>
              </w:rPr>
            </w:pPr>
          </w:p>
          <w:p w:rsidR="00CB5754" w:rsidRPr="00E41E42" w:rsidRDefault="00CB5754" w:rsidP="00CB5754">
            <w:pPr>
              <w:rPr>
                <w:lang w:val="pt-BR"/>
              </w:rPr>
            </w:pPr>
            <w:r>
              <w:rPr>
                <w:lang w:val="pt-BR"/>
              </w:rPr>
              <w:t xml:space="preserve">Java, </w:t>
            </w:r>
            <w:r w:rsidR="00E434AD">
              <w:rPr>
                <w:lang w:val="pt-BR"/>
              </w:rPr>
              <w:t xml:space="preserve">Groovy, </w:t>
            </w:r>
            <w:r>
              <w:rPr>
                <w:lang w:val="pt-BR"/>
              </w:rPr>
              <w:t>JavaScript e c</w:t>
            </w:r>
            <w:r w:rsidRPr="00D64BA3">
              <w:rPr>
                <w:lang w:val="pt-BR"/>
              </w:rPr>
              <w:t xml:space="preserve">onhecimentos básicos </w:t>
            </w:r>
            <w:r w:rsidR="005C22C9">
              <w:rPr>
                <w:lang w:val="pt-BR"/>
              </w:rPr>
              <w:t xml:space="preserve">de </w:t>
            </w:r>
            <w:r>
              <w:rPr>
                <w:lang w:val="pt-BR"/>
              </w:rPr>
              <w:t>Android, PHP, C# e Delphi;</w:t>
            </w:r>
          </w:p>
          <w:p w:rsidR="005C22C9" w:rsidRPr="005C22C9" w:rsidRDefault="005C22C9" w:rsidP="00CB5754">
            <w:pPr>
              <w:rPr>
                <w:sz w:val="4"/>
                <w:lang w:val="pt-BR"/>
              </w:rPr>
            </w:pPr>
          </w:p>
          <w:p w:rsidR="00CB5754" w:rsidRPr="0059080C" w:rsidRDefault="00CB5754" w:rsidP="00CB5754">
            <w:r w:rsidRPr="0059080C">
              <w:t xml:space="preserve">AngularJS, Twitter Bootstrap, </w:t>
            </w:r>
            <w:r w:rsidR="005C22C9" w:rsidRPr="0059080C">
              <w:t>JavaScript, HTML</w:t>
            </w:r>
            <w:r w:rsidR="003E6388" w:rsidRPr="0059080C">
              <w:t xml:space="preserve"> e</w:t>
            </w:r>
            <w:r w:rsidR="005C22C9" w:rsidRPr="0059080C">
              <w:t xml:space="preserve"> CSS</w:t>
            </w:r>
            <w:r w:rsidRPr="0059080C">
              <w:t>;</w:t>
            </w:r>
          </w:p>
          <w:p w:rsidR="005C22C9" w:rsidRPr="00FE292D" w:rsidRDefault="00CB5754" w:rsidP="00CB5754">
            <w:pPr>
              <w:rPr>
                <w:lang w:val="pt-BR"/>
              </w:rPr>
            </w:pPr>
            <w:r w:rsidRPr="00E41E42">
              <w:rPr>
                <w:lang w:val="pt-BR"/>
              </w:rPr>
              <w:t xml:space="preserve">SOA, </w:t>
            </w:r>
            <w:r>
              <w:rPr>
                <w:lang w:val="pt-BR"/>
              </w:rPr>
              <w:t xml:space="preserve">API’s, </w:t>
            </w:r>
            <w:r w:rsidRPr="00E41E42">
              <w:rPr>
                <w:lang w:val="pt-BR"/>
              </w:rPr>
              <w:t xml:space="preserve">REST, RestEasy, XStream, </w:t>
            </w:r>
            <w:r>
              <w:rPr>
                <w:lang w:val="pt-BR"/>
              </w:rPr>
              <w:t xml:space="preserve">Swagger, </w:t>
            </w:r>
            <w:r w:rsidR="000E44A9">
              <w:rPr>
                <w:lang w:val="pt-BR"/>
              </w:rPr>
              <w:t>segurança com</w:t>
            </w:r>
            <w:r w:rsidR="00E6522B">
              <w:rPr>
                <w:lang w:val="pt-BR"/>
              </w:rPr>
              <w:t xml:space="preserve"> Basic e OAUTH2, </w:t>
            </w:r>
            <w:r w:rsidRPr="00E41E42">
              <w:rPr>
                <w:lang w:val="pt-BR"/>
              </w:rPr>
              <w:t>disponibilização e consumo de JSON e XML</w:t>
            </w:r>
            <w:r>
              <w:rPr>
                <w:lang w:val="pt-BR"/>
              </w:rPr>
              <w:t>;</w:t>
            </w:r>
          </w:p>
          <w:p w:rsidR="00CB5754" w:rsidRPr="0059080C" w:rsidRDefault="00787743" w:rsidP="00CB5754">
            <w:r w:rsidRPr="0059080C">
              <w:t xml:space="preserve">Docker, </w:t>
            </w:r>
            <w:r w:rsidR="00CB5754" w:rsidRPr="0059080C">
              <w:t>Jelastic e CloudBees;</w:t>
            </w:r>
          </w:p>
          <w:p w:rsidR="00A31FDC" w:rsidRPr="0059080C" w:rsidRDefault="0019453E" w:rsidP="00CB5754">
            <w:r w:rsidRPr="0059080C">
              <w:t xml:space="preserve">JEE, JSE, </w:t>
            </w:r>
            <w:r w:rsidR="00CB5754" w:rsidRPr="0059080C">
              <w:t xml:space="preserve">JPA, </w:t>
            </w:r>
            <w:r w:rsidR="000A0FD6" w:rsidRPr="0059080C">
              <w:t xml:space="preserve">EJB, RMI, </w:t>
            </w:r>
            <w:r w:rsidRPr="0059080C">
              <w:t xml:space="preserve">Hibernate, </w:t>
            </w:r>
            <w:r w:rsidR="00CB5754" w:rsidRPr="0059080C">
              <w:t>Spring, Spring Security</w:t>
            </w:r>
            <w:r w:rsidR="005C22C9" w:rsidRPr="0059080C">
              <w:t xml:space="preserve">, Spring Boot, Spring </w:t>
            </w:r>
            <w:r w:rsidR="00CB5754" w:rsidRPr="0059080C">
              <w:t xml:space="preserve">MVC, JSP, Java Server Faces, </w:t>
            </w:r>
            <w:r w:rsidR="001D1DC4" w:rsidRPr="0059080C">
              <w:t xml:space="preserve">JUnit, EHCache, </w:t>
            </w:r>
            <w:r w:rsidR="00CB5754" w:rsidRPr="0059080C">
              <w:t xml:space="preserve"> iReport, Maven e Ant;</w:t>
            </w:r>
          </w:p>
          <w:p w:rsidR="00CB5754" w:rsidRDefault="00CB5754" w:rsidP="00CB5754">
            <w:pPr>
              <w:rPr>
                <w:lang w:val="pt-BR"/>
              </w:rPr>
            </w:pPr>
            <w:r w:rsidRPr="00775E3F">
              <w:rPr>
                <w:lang w:val="pt-BR"/>
              </w:rPr>
              <w:lastRenderedPageBreak/>
              <w:t>Eclipse, Netbeans, Delphi XEII</w:t>
            </w:r>
            <w:r>
              <w:rPr>
                <w:lang w:val="pt-BR"/>
              </w:rPr>
              <w:t xml:space="preserve">, </w:t>
            </w:r>
            <w:r w:rsidRPr="00775E3F">
              <w:rPr>
                <w:lang w:val="pt-BR"/>
              </w:rPr>
              <w:t>Visual Studio</w:t>
            </w:r>
            <w:r>
              <w:rPr>
                <w:lang w:val="pt-BR"/>
              </w:rPr>
              <w:t xml:space="preserve">, </w:t>
            </w:r>
            <w:r w:rsidRPr="00E41E42">
              <w:rPr>
                <w:lang w:val="pt-BR"/>
              </w:rPr>
              <w:t>SOAP-UI</w:t>
            </w:r>
            <w:r>
              <w:rPr>
                <w:lang w:val="pt-BR"/>
              </w:rPr>
              <w:t xml:space="preserve"> e</w:t>
            </w:r>
            <w:r w:rsidRPr="00E41E42">
              <w:rPr>
                <w:lang w:val="pt-BR"/>
              </w:rPr>
              <w:t xml:space="preserve"> </w:t>
            </w:r>
            <w:r>
              <w:rPr>
                <w:lang w:val="pt-BR"/>
              </w:rPr>
              <w:t>Postman</w:t>
            </w:r>
            <w:r w:rsidRPr="00775E3F">
              <w:rPr>
                <w:lang w:val="pt-BR"/>
              </w:rPr>
              <w:t>;</w:t>
            </w:r>
          </w:p>
          <w:p w:rsidR="00CB5754" w:rsidRDefault="00CB5754" w:rsidP="00CB5754">
            <w:pPr>
              <w:rPr>
                <w:lang w:val="pt-BR"/>
              </w:rPr>
            </w:pPr>
            <w:r w:rsidRPr="00D64BA3">
              <w:rPr>
                <w:lang w:val="pt-BR"/>
              </w:rPr>
              <w:t>Jenkins/Hudson, Sonar</w:t>
            </w:r>
            <w:r w:rsidR="00780383">
              <w:rPr>
                <w:lang w:val="pt-BR"/>
              </w:rPr>
              <w:t>, Travis CI</w:t>
            </w:r>
            <w:r w:rsidR="000E44A9">
              <w:rPr>
                <w:lang w:val="pt-BR"/>
              </w:rPr>
              <w:t>, Circle CI</w:t>
            </w:r>
            <w:r w:rsidR="0019453E">
              <w:rPr>
                <w:lang w:val="pt-BR"/>
              </w:rPr>
              <w:t>, Redmine e</w:t>
            </w:r>
            <w:r w:rsidRPr="00D64BA3">
              <w:rPr>
                <w:lang w:val="pt-BR"/>
              </w:rPr>
              <w:t xml:space="preserve"> JIRA;</w:t>
            </w:r>
          </w:p>
          <w:p w:rsidR="00CB5754" w:rsidRDefault="00CB5754" w:rsidP="00CB5754">
            <w:pPr>
              <w:rPr>
                <w:lang w:val="pt-BR"/>
              </w:rPr>
            </w:pPr>
            <w:r w:rsidRPr="00E41E42">
              <w:rPr>
                <w:lang w:val="pt-BR"/>
              </w:rPr>
              <w:t>My</w:t>
            </w:r>
            <w:r w:rsidR="0019453E" w:rsidRPr="00E41E42">
              <w:rPr>
                <w:lang w:val="pt-BR"/>
              </w:rPr>
              <w:t xml:space="preserve">SQL, </w:t>
            </w:r>
            <w:r w:rsidR="0019453E">
              <w:rPr>
                <w:lang w:val="pt-BR"/>
              </w:rPr>
              <w:t>Postgre</w:t>
            </w:r>
            <w:r w:rsidR="0019453E" w:rsidRPr="00E41E42">
              <w:rPr>
                <w:lang w:val="pt-BR"/>
              </w:rPr>
              <w:t xml:space="preserve">SQL, </w:t>
            </w:r>
            <w:r w:rsidRPr="00E41E42">
              <w:rPr>
                <w:lang w:val="pt-BR"/>
              </w:rPr>
              <w:t>Oracle, SQL Server, modelagem e normalização;</w:t>
            </w:r>
          </w:p>
          <w:p w:rsidR="00CB5754" w:rsidRDefault="00CB5754" w:rsidP="00CB5754">
            <w:pPr>
              <w:rPr>
                <w:lang w:val="pt-BR"/>
              </w:rPr>
            </w:pPr>
            <w:r>
              <w:rPr>
                <w:lang w:val="pt-BR"/>
              </w:rPr>
              <w:t>JSON, XML e CSV;</w:t>
            </w:r>
          </w:p>
          <w:p w:rsidR="00CB5754" w:rsidRPr="00775E3F" w:rsidRDefault="00CB5754" w:rsidP="00CB5754">
            <w:pPr>
              <w:rPr>
                <w:sz w:val="2"/>
                <w:lang w:val="pt-BR"/>
              </w:rPr>
            </w:pPr>
          </w:p>
          <w:p w:rsidR="00CB5754" w:rsidRPr="0059080C" w:rsidRDefault="00CB5754" w:rsidP="00CB5754">
            <w:r w:rsidRPr="0059080C">
              <w:t xml:space="preserve">JBoss, WildFly, </w:t>
            </w:r>
            <w:r w:rsidR="0019453E" w:rsidRPr="0059080C">
              <w:t xml:space="preserve">TomEE, </w:t>
            </w:r>
            <w:r w:rsidRPr="0059080C">
              <w:t>Tomcat e Jetty;</w:t>
            </w:r>
          </w:p>
          <w:p w:rsidR="001D1DC4" w:rsidRPr="0059080C" w:rsidRDefault="001D1DC4" w:rsidP="00CB5754">
            <w:pPr>
              <w:rPr>
                <w:sz w:val="4"/>
              </w:rPr>
            </w:pPr>
          </w:p>
          <w:p w:rsidR="00CB5754" w:rsidRDefault="00CB5754" w:rsidP="00CB5754">
            <w:pPr>
              <w:rPr>
                <w:lang w:val="pt-BR"/>
              </w:rPr>
            </w:pPr>
            <w:r w:rsidRPr="00D64BA3">
              <w:rPr>
                <w:lang w:val="pt-BR"/>
              </w:rPr>
              <w:t>SVN</w:t>
            </w:r>
            <w:r>
              <w:rPr>
                <w:lang w:val="pt-BR"/>
              </w:rPr>
              <w:t xml:space="preserve"> e</w:t>
            </w:r>
            <w:r w:rsidRPr="00D64BA3">
              <w:rPr>
                <w:lang w:val="pt-BR"/>
              </w:rPr>
              <w:t xml:space="preserve"> Git</w:t>
            </w:r>
            <w:r>
              <w:rPr>
                <w:lang w:val="pt-BR"/>
              </w:rPr>
              <w:t>;</w:t>
            </w:r>
          </w:p>
          <w:p w:rsidR="00CB5754" w:rsidRDefault="00CB5754" w:rsidP="005C22C9">
            <w:pPr>
              <w:spacing w:after="0"/>
              <w:rPr>
                <w:lang w:val="pt-BR"/>
              </w:rPr>
            </w:pPr>
            <w:r>
              <w:rPr>
                <w:lang w:val="pt-BR"/>
              </w:rPr>
              <w:t>Orientação à objetos, refa</w:t>
            </w:r>
            <w:r w:rsidRPr="00775E3F">
              <w:rPr>
                <w:lang w:val="pt-BR"/>
              </w:rPr>
              <w:t>tor</w:t>
            </w:r>
            <w:r>
              <w:rPr>
                <w:lang w:val="pt-BR"/>
              </w:rPr>
              <w:t>ação de código</w:t>
            </w:r>
            <w:r w:rsidRPr="00775E3F">
              <w:rPr>
                <w:lang w:val="pt-BR"/>
              </w:rPr>
              <w:t xml:space="preserve">, </w:t>
            </w:r>
            <w:r>
              <w:rPr>
                <w:lang w:val="pt-BR"/>
              </w:rPr>
              <w:t>testes unitários</w:t>
            </w:r>
            <w:r w:rsidRPr="00775E3F">
              <w:rPr>
                <w:lang w:val="pt-BR"/>
              </w:rPr>
              <w:t>, TDD</w:t>
            </w:r>
            <w:r>
              <w:rPr>
                <w:lang w:val="pt-BR"/>
              </w:rPr>
              <w:t xml:space="preserve"> e Clean Code. Experiência com </w:t>
            </w:r>
            <w:r w:rsidRPr="00775E3F">
              <w:rPr>
                <w:lang w:val="pt-BR"/>
              </w:rPr>
              <w:t>Scrum, XP</w:t>
            </w:r>
            <w:r>
              <w:rPr>
                <w:lang w:val="pt-BR"/>
              </w:rPr>
              <w:t xml:space="preserve"> e Kanban. </w:t>
            </w:r>
          </w:p>
          <w:p w:rsidR="00F652A2" w:rsidRDefault="00F652A2" w:rsidP="005C22C9">
            <w:pPr>
              <w:spacing w:after="0"/>
              <w:rPr>
                <w:lang w:val="pt-BR"/>
              </w:rPr>
            </w:pPr>
          </w:p>
          <w:p w:rsidR="00F652A2" w:rsidRPr="003E1EE8" w:rsidRDefault="00F652A2" w:rsidP="00F652A2">
            <w:pPr>
              <w:spacing w:after="0"/>
              <w:rPr>
                <w:lang w:val="pt-BR"/>
              </w:rPr>
            </w:pPr>
            <w:r w:rsidRPr="00F652A2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Categorizar o seu</w:t>
            </w:r>
            <w:r w:rsidR="00A31FD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conhecimento</w:t>
            </w:r>
            <w:r w:rsidR="00A31FD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é uma boa e se o recrutador for preguiçoso ele pulará direto pra cá – NUNCA JAMAIS MINTA OU EXAGERE AQUI</w:t>
            </w:r>
            <w:r w:rsidRPr="00F652A2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</w:p>
        </w:tc>
      </w:tr>
      <w:tr w:rsidR="00CB5754" w:rsidRPr="00B01F40" w:rsidTr="00CB5754">
        <w:tc>
          <w:tcPr>
            <w:tcW w:w="2070" w:type="dxa"/>
          </w:tcPr>
          <w:p w:rsidR="00CB5754" w:rsidRPr="003E1EE8" w:rsidRDefault="00A3593F" w:rsidP="00CB5754">
            <w:pPr>
              <w:pStyle w:val="Ttulo1"/>
              <w:rPr>
                <w:lang w:val="pt-BR"/>
              </w:rPr>
            </w:pPr>
            <w:r w:rsidRPr="00A3593F">
              <w:rPr>
                <w:lang w:val="pt-BR"/>
              </w:rPr>
              <w:lastRenderedPageBreak/>
              <w:t>FORMAÇÃO ACADÊMICA</w:t>
            </w:r>
          </w:p>
        </w:tc>
        <w:tc>
          <w:tcPr>
            <w:tcW w:w="7650" w:type="dxa"/>
          </w:tcPr>
          <w:sdt>
            <w:sdtPr>
              <w:rPr>
                <w:rFonts w:ascii="Times New Roman" w:eastAsia="Times New Roman" w:hAnsi="Times New Roman" w:cs="Times New Roman"/>
                <w:caps w:val="0"/>
                <w:color w:val="595959" w:themeColor="text1" w:themeTint="A6"/>
                <w:kern w:val="0"/>
                <w:sz w:val="20"/>
                <w:szCs w:val="20"/>
                <w:lang w:val="pt-BR" w:eastAsia="ar-SA"/>
              </w:rPr>
              <w:id w:val="-691765356"/>
            </w:sdtPr>
            <w:sdtEndPr>
              <w:rPr>
                <w:rFonts w:asciiTheme="minorHAnsi" w:eastAsiaTheme="minorEastAsia" w:hAnsiTheme="minorHAnsi" w:cstheme="minorBidi"/>
                <w:sz w:val="18"/>
                <w:szCs w:val="18"/>
                <w:lang w:val="en-US" w:eastAsia="zh-CN"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lang w:val="pt-BR"/>
                  </w:rPr>
                  <w:id w:val="-1126388115"/>
                  <w:placeholder>
                    <w:docPart w:val="4786CB413027489592F95239040FD807"/>
                  </w:placeholder>
                </w:sdtPr>
                <w:sdtEndPr/>
                <w:sdtContent>
                  <w:p w:rsidR="00CB5754" w:rsidRPr="0059080C" w:rsidRDefault="00DA1D99" w:rsidP="00CB5754">
                    <w:pPr>
                      <w:pStyle w:val="Ttulo2"/>
                      <w:rPr>
                        <w:rStyle w:val="Forte"/>
                        <w:lang w:val="pt-BR"/>
                      </w:rPr>
                    </w:pPr>
                    <w:r>
                      <w:rPr>
                        <w:rStyle w:val="Forte"/>
                        <w:lang w:val="pt-BR"/>
                      </w:rPr>
                      <w:t>pós graduação</w:t>
                    </w:r>
                    <w:r w:rsidR="00CB5754" w:rsidRPr="00B67228">
                      <w:rPr>
                        <w:rStyle w:val="Forte"/>
                        <w:lang w:val="pt-BR"/>
                      </w:rPr>
                      <w:t xml:space="preserve"> em Engenharia de Software</w:t>
                    </w:r>
                  </w:p>
                  <w:p w:rsidR="00CB5754" w:rsidRPr="003E1EE8" w:rsidRDefault="00034BEA" w:rsidP="00CB5754">
                    <w:pPr>
                      <w:spacing w:line="240" w:lineRule="auto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2015–2016</w:t>
                    </w:r>
                    <w:r w:rsidR="00CB5754" w:rsidRPr="00B67228">
                      <w:rPr>
                        <w:lang w:val="pt-BR"/>
                      </w:rPr>
                      <w:t xml:space="preserve">. </w:t>
                    </w:r>
                    <w:r>
                      <w:rPr>
                        <w:lang w:val="pt-BR"/>
                      </w:rPr>
                      <w:t>Faculdade ASDF</w:t>
                    </w:r>
                    <w:r w:rsidR="00CB5754" w:rsidRPr="00B67228">
                      <w:rPr>
                        <w:lang w:val="pt-BR"/>
                      </w:rPr>
                      <w:t xml:space="preserve"> – </w:t>
                    </w:r>
                    <w:r>
                      <w:rPr>
                        <w:lang w:val="pt-BR"/>
                      </w:rPr>
                      <w:t>Cidade</w:t>
                    </w:r>
                    <w:r w:rsidR="00CB5754" w:rsidRPr="00B67228">
                      <w:rPr>
                        <w:lang w:val="pt-BR"/>
                      </w:rPr>
                      <w:t xml:space="preserve">, </w:t>
                    </w:r>
                    <w:r>
                      <w:rPr>
                        <w:lang w:val="pt-BR"/>
                      </w:rPr>
                      <w:t>UF</w:t>
                    </w:r>
                  </w:p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caps w:val="0"/>
                    <w:color w:val="595959" w:themeColor="text1" w:themeTint="A6"/>
                    <w:kern w:val="0"/>
                    <w:sz w:val="20"/>
                    <w:szCs w:val="20"/>
                    <w:lang w:val="pt-BR" w:eastAsia="ar-SA"/>
                  </w:rPr>
                  <w:id w:val="1508405079"/>
                </w:sdtPr>
                <w:sdtEndPr>
                  <w:rPr>
                    <w:rFonts w:asciiTheme="minorHAnsi" w:eastAsiaTheme="minorEastAsia" w:hAnsiTheme="minorHAnsi" w:cstheme="minorBidi"/>
                    <w:sz w:val="18"/>
                    <w:szCs w:val="18"/>
                    <w:lang w:val="en-US" w:eastAsia="zh-CN"/>
                  </w:rPr>
                </w:sdtEndPr>
                <w:sdtContent>
                  <w:p w:rsidR="00CB5754" w:rsidRPr="00CB5754" w:rsidRDefault="00CB5754" w:rsidP="00CB5754">
                    <w:pPr>
                      <w:pStyle w:val="Ttulo2"/>
                      <w:rPr>
                        <w:rStyle w:val="Forte"/>
                      </w:rPr>
                    </w:pPr>
                    <w:r w:rsidRPr="00CB5754">
                      <w:rPr>
                        <w:rStyle w:val="Forte"/>
                        <w:lang w:val="pt-BR"/>
                      </w:rPr>
                      <w:t>Bacharel em Sistemas de Informação</w:t>
                    </w:r>
                  </w:p>
                  <w:p w:rsidR="00F652A2" w:rsidRDefault="00034BEA" w:rsidP="00034BEA">
                    <w:pPr>
                      <w:pStyle w:val="Instituio"/>
                      <w:snapToGrid w:val="0"/>
                      <w:spacing w:before="0" w:after="0" w:line="240" w:lineRule="auto"/>
                      <w:rPr>
                        <w:rFonts w:asciiTheme="minorHAnsi" w:eastAsiaTheme="minorEastAsia" w:hAnsiTheme="minorHAnsi" w:cstheme="minorBidi"/>
                        <w:color w:val="262626" w:themeColor="text1" w:themeTint="D9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262626" w:themeColor="text1" w:themeTint="D9"/>
                        <w:sz w:val="18"/>
                        <w:szCs w:val="18"/>
                        <w:lang w:eastAsia="zh-CN"/>
                      </w:rPr>
                      <w:t>2010</w:t>
                    </w:r>
                    <w:r w:rsidR="00CB5754" w:rsidRPr="00CB5754">
                      <w:rPr>
                        <w:rFonts w:asciiTheme="minorHAnsi" w:eastAsiaTheme="minorEastAsia" w:hAnsiTheme="minorHAnsi" w:cstheme="minorBidi"/>
                        <w:color w:val="262626" w:themeColor="text1" w:themeTint="D9"/>
                        <w:sz w:val="18"/>
                        <w:szCs w:val="18"/>
                        <w:lang w:eastAsia="zh-CN"/>
                      </w:rPr>
                      <w:t>–201</w:t>
                    </w:r>
                    <w:r>
                      <w:rPr>
                        <w:rFonts w:asciiTheme="minorHAnsi" w:eastAsiaTheme="minorEastAsia" w:hAnsiTheme="minorHAnsi" w:cstheme="minorBidi"/>
                        <w:color w:val="262626" w:themeColor="text1" w:themeTint="D9"/>
                        <w:sz w:val="18"/>
                        <w:szCs w:val="18"/>
                        <w:lang w:eastAsia="zh-CN"/>
                      </w:rPr>
                      <w:t>4</w:t>
                    </w:r>
                    <w:r w:rsidR="00CB5754" w:rsidRPr="00CB5754">
                      <w:rPr>
                        <w:rFonts w:asciiTheme="minorHAnsi" w:eastAsiaTheme="minorEastAsia" w:hAnsiTheme="minorHAnsi" w:cstheme="minorBidi"/>
                        <w:color w:val="262626" w:themeColor="text1" w:themeTint="D9"/>
                        <w:sz w:val="18"/>
                        <w:szCs w:val="18"/>
                        <w:lang w:eastAsia="zh-CN"/>
                      </w:rPr>
                      <w:t xml:space="preserve">. </w:t>
                    </w:r>
                    <w:r w:rsidRPr="00034BEA">
                      <w:rPr>
                        <w:rFonts w:asciiTheme="minorHAnsi" w:eastAsiaTheme="minorEastAsia" w:hAnsiTheme="minorHAnsi" w:cstheme="minorBidi"/>
                        <w:color w:val="262626" w:themeColor="text1" w:themeTint="D9"/>
                        <w:sz w:val="18"/>
                        <w:szCs w:val="18"/>
                        <w:lang w:eastAsia="zh-CN"/>
                      </w:rPr>
                      <w:t>Faculdade ASDF – Cidade, UF</w:t>
                    </w:r>
                  </w:p>
                  <w:p w:rsidR="00CB5754" w:rsidRPr="00F652A2" w:rsidRDefault="00F652A2" w:rsidP="00F652A2">
                    <w:pPr>
                      <w:rPr>
                        <w:lang w:val="pt-BR"/>
                      </w:rPr>
                    </w:pPr>
                    <w:r w:rsidRPr="00F652A2">
                      <w:rPr>
                        <w:rFonts w:ascii="Times New Roman" w:hAnsi="Times New Roman" w:cs="Times New Roman"/>
                        <w:color w:val="FF0000"/>
                        <w:sz w:val="22"/>
                        <w:szCs w:val="22"/>
                      </w:rPr>
                      <w:t>[</w:t>
                    </w:r>
                    <w:r>
                      <w:rPr>
                        <w:rFonts w:ascii="Times New Roman" w:hAnsi="Times New Roman" w:cs="Times New Roman"/>
                        <w:color w:val="FF0000"/>
                        <w:sz w:val="22"/>
                        <w:szCs w:val="22"/>
                      </w:rPr>
                      <w:t>Não precisa detalhar mais que isso só pra encher seu curriculum]</w:t>
                    </w:r>
                  </w:p>
                </w:sdtContent>
              </w:sdt>
            </w:sdtContent>
          </w:sdt>
        </w:tc>
      </w:tr>
      <w:tr w:rsidR="00CB5754" w:rsidRPr="00B01F40" w:rsidTr="00CB5754">
        <w:tc>
          <w:tcPr>
            <w:tcW w:w="2070" w:type="dxa"/>
          </w:tcPr>
          <w:p w:rsidR="00CB5754" w:rsidRPr="003E1EE8" w:rsidRDefault="00A82C8A" w:rsidP="00CB5754">
            <w:pPr>
              <w:pStyle w:val="Ttulo1"/>
              <w:rPr>
                <w:lang w:val="pt-BR"/>
              </w:rPr>
            </w:pPr>
            <w:r w:rsidRPr="00A82C8A">
              <w:rPr>
                <w:lang w:val="pt-BR"/>
              </w:rPr>
              <w:t>Apresentações e Minicursos</w:t>
            </w:r>
          </w:p>
        </w:tc>
        <w:tc>
          <w:tcPr>
            <w:tcW w:w="7650" w:type="dxa"/>
          </w:tcPr>
          <w:p w:rsidR="00113B45" w:rsidRPr="00113B45" w:rsidRDefault="00113B45" w:rsidP="00113B45">
            <w:pPr>
              <w:rPr>
                <w:lang w:val="pt-BR"/>
              </w:rPr>
            </w:pPr>
            <w:r w:rsidRPr="00113B45">
              <w:rPr>
                <w:lang w:val="pt-BR"/>
              </w:rPr>
              <w:t>•</w:t>
            </w:r>
            <w:r>
              <w:rPr>
                <w:lang w:val="pt-BR"/>
              </w:rPr>
              <w:t xml:space="preserve">   </w:t>
            </w:r>
            <w:r w:rsidR="00034BEA">
              <w:rPr>
                <w:lang w:val="pt-BR"/>
              </w:rPr>
              <w:t>06</w:t>
            </w:r>
            <w:r w:rsidRPr="00113B45">
              <w:rPr>
                <w:lang w:val="pt-BR"/>
              </w:rPr>
              <w:t>/0</w:t>
            </w:r>
            <w:r w:rsidR="00034BEA">
              <w:rPr>
                <w:lang w:val="pt-BR"/>
              </w:rPr>
              <w:t>8</w:t>
            </w:r>
            <w:r w:rsidRPr="00113B45">
              <w:rPr>
                <w:lang w:val="pt-BR"/>
              </w:rPr>
              <w:t>/201</w:t>
            </w:r>
            <w:r w:rsidR="00034BEA">
              <w:rPr>
                <w:lang w:val="pt-BR"/>
              </w:rPr>
              <w:t>5</w:t>
            </w:r>
            <w:r w:rsidRPr="00113B45">
              <w:rPr>
                <w:lang w:val="pt-BR"/>
              </w:rPr>
              <w:t xml:space="preserve">. </w:t>
            </w:r>
            <w:r>
              <w:rPr>
                <w:lang w:val="pt-BR"/>
              </w:rPr>
              <w:t xml:space="preserve">Apresentação da palestra </w:t>
            </w:r>
            <w:r w:rsidRPr="00113B45">
              <w:rPr>
                <w:lang w:val="pt-BR"/>
              </w:rPr>
              <w:t>“</w:t>
            </w:r>
            <w:r w:rsidR="00787743">
              <w:rPr>
                <w:lang w:val="pt-BR"/>
              </w:rPr>
              <w:t>TI Por Onde Começar</w:t>
            </w:r>
            <w:r>
              <w:rPr>
                <w:lang w:val="pt-BR"/>
              </w:rPr>
              <w:t xml:space="preserve">” no </w:t>
            </w:r>
            <w:r w:rsidR="00034BEA">
              <w:rPr>
                <w:lang w:val="pt-BR"/>
              </w:rPr>
              <w:t>Evento</w:t>
            </w:r>
            <w:r w:rsidR="00787743">
              <w:rPr>
                <w:lang w:val="pt-BR"/>
              </w:rPr>
              <w:t xml:space="preserve"> QWERTY</w:t>
            </w:r>
            <w:r w:rsidRPr="00113B45">
              <w:rPr>
                <w:lang w:val="pt-BR"/>
              </w:rPr>
              <w:t>, realizado n</w:t>
            </w:r>
            <w:r w:rsidR="00034BEA">
              <w:rPr>
                <w:lang w:val="pt-BR"/>
              </w:rPr>
              <w:t>a</w:t>
            </w:r>
            <w:r w:rsidRPr="00113B45">
              <w:rPr>
                <w:lang w:val="pt-BR"/>
              </w:rPr>
              <w:t xml:space="preserve"> </w:t>
            </w:r>
            <w:r w:rsidR="00034BEA">
              <w:rPr>
                <w:lang w:val="pt-BR"/>
              </w:rPr>
              <w:t>Faculdade ASDF</w:t>
            </w:r>
            <w:r w:rsidR="00034BEA" w:rsidRPr="00B67228">
              <w:rPr>
                <w:lang w:val="pt-BR"/>
              </w:rPr>
              <w:t xml:space="preserve"> </w:t>
            </w:r>
            <w:r w:rsidR="00034BEA">
              <w:rPr>
                <w:lang w:val="pt-BR"/>
              </w:rPr>
              <w:t>em</w:t>
            </w:r>
            <w:r w:rsidR="00034BEA" w:rsidRPr="00B67228">
              <w:rPr>
                <w:lang w:val="pt-BR"/>
              </w:rPr>
              <w:t xml:space="preserve"> </w:t>
            </w:r>
            <w:r w:rsidR="00034BEA">
              <w:rPr>
                <w:lang w:val="pt-BR"/>
              </w:rPr>
              <w:t>Cidade</w:t>
            </w:r>
            <w:r>
              <w:rPr>
                <w:lang w:val="pt-BR"/>
              </w:rPr>
              <w:t>.</w:t>
            </w:r>
          </w:p>
          <w:p w:rsidR="00113B45" w:rsidRDefault="00113B45" w:rsidP="00787743">
            <w:pPr>
              <w:rPr>
                <w:lang w:val="pt-BR"/>
              </w:rPr>
            </w:pPr>
            <w:r w:rsidRPr="00113B45">
              <w:rPr>
                <w:lang w:val="pt-BR"/>
              </w:rPr>
              <w:t>•</w:t>
            </w:r>
            <w:r>
              <w:rPr>
                <w:lang w:val="pt-BR"/>
              </w:rPr>
              <w:t xml:space="preserve">   </w:t>
            </w:r>
            <w:r w:rsidRPr="00113B45">
              <w:rPr>
                <w:lang w:val="pt-BR"/>
              </w:rPr>
              <w:t>17-18/09/2012. Apresentação do minicurso “Alta Produtividade em Aplicações</w:t>
            </w:r>
            <w:r>
              <w:rPr>
                <w:lang w:val="pt-BR"/>
              </w:rPr>
              <w:t xml:space="preserve"> </w:t>
            </w:r>
            <w:r w:rsidRPr="00113B45">
              <w:rPr>
                <w:lang w:val="pt-BR"/>
              </w:rPr>
              <w:t xml:space="preserve">Web com </w:t>
            </w:r>
            <w:r w:rsidR="00787743">
              <w:rPr>
                <w:lang w:val="pt-BR"/>
              </w:rPr>
              <w:t>o framework XPTO</w:t>
            </w:r>
            <w:r w:rsidRPr="00113B45">
              <w:rPr>
                <w:lang w:val="pt-BR"/>
              </w:rPr>
              <w:t xml:space="preserve">” no </w:t>
            </w:r>
            <w:r w:rsidR="00787743">
              <w:rPr>
                <w:lang w:val="pt-BR"/>
              </w:rPr>
              <w:t>evento QWERTY</w:t>
            </w:r>
            <w:r w:rsidRPr="00113B45">
              <w:rPr>
                <w:lang w:val="pt-BR"/>
              </w:rPr>
              <w:t xml:space="preserve">, realizado </w:t>
            </w:r>
            <w:r w:rsidR="00787743">
              <w:rPr>
                <w:lang w:val="pt-BR"/>
              </w:rPr>
              <w:t>na Faculdade ASDF</w:t>
            </w:r>
            <w:r w:rsidR="00787743" w:rsidRPr="00B67228">
              <w:rPr>
                <w:lang w:val="pt-BR"/>
              </w:rPr>
              <w:t xml:space="preserve"> </w:t>
            </w:r>
            <w:r w:rsidR="00787743">
              <w:rPr>
                <w:lang w:val="pt-BR"/>
              </w:rPr>
              <w:t>em</w:t>
            </w:r>
            <w:r w:rsidR="00787743" w:rsidRPr="00B67228">
              <w:rPr>
                <w:lang w:val="pt-BR"/>
              </w:rPr>
              <w:t xml:space="preserve"> </w:t>
            </w:r>
            <w:r w:rsidR="00787743">
              <w:rPr>
                <w:lang w:val="pt-BR"/>
              </w:rPr>
              <w:t>Cidade</w:t>
            </w:r>
            <w:r w:rsidRPr="00113B45">
              <w:rPr>
                <w:lang w:val="pt-BR"/>
              </w:rPr>
              <w:t xml:space="preserve">. </w:t>
            </w:r>
            <w:r w:rsidR="001D1DC4">
              <w:rPr>
                <w:lang w:val="pt-BR"/>
              </w:rPr>
              <w:t>A</w:t>
            </w:r>
            <w:r w:rsidRPr="00113B45">
              <w:rPr>
                <w:lang w:val="pt-BR"/>
              </w:rPr>
              <w:t>presentação de conceitos básicos do</w:t>
            </w:r>
            <w:r>
              <w:rPr>
                <w:lang w:val="pt-BR"/>
              </w:rPr>
              <w:t xml:space="preserve"> Framework e </w:t>
            </w:r>
            <w:r w:rsidRPr="00113B45">
              <w:rPr>
                <w:lang w:val="pt-BR"/>
              </w:rPr>
              <w:t>desenvolvimento de uma mini</w:t>
            </w:r>
            <w:r w:rsidR="001D1DC4">
              <w:rPr>
                <w:lang w:val="pt-BR"/>
              </w:rPr>
              <w:t xml:space="preserve"> a</w:t>
            </w:r>
            <w:r w:rsidRPr="00113B45">
              <w:rPr>
                <w:lang w:val="pt-BR"/>
              </w:rPr>
              <w:t xml:space="preserve">plicação com suporte a internacionalização, utilizando </w:t>
            </w:r>
            <w:r w:rsidR="00787743">
              <w:rPr>
                <w:lang w:val="pt-BR"/>
              </w:rPr>
              <w:t xml:space="preserve">os frameworks X, Y e Z </w:t>
            </w:r>
            <w:r w:rsidRPr="00113B45">
              <w:rPr>
                <w:lang w:val="pt-BR"/>
              </w:rPr>
              <w:t>e</w:t>
            </w:r>
            <w:r>
              <w:rPr>
                <w:lang w:val="pt-BR"/>
              </w:rPr>
              <w:t xml:space="preserve"> </w:t>
            </w:r>
            <w:r w:rsidRPr="00113B45">
              <w:rPr>
                <w:lang w:val="pt-BR"/>
              </w:rPr>
              <w:t>os padrões de projeto DAO e MVC.</w:t>
            </w:r>
          </w:p>
          <w:p w:rsidR="00F652A2" w:rsidRPr="003E1EE8" w:rsidRDefault="00F652A2" w:rsidP="00F652A2">
            <w:pPr>
              <w:rPr>
                <w:lang w:val="pt-BR"/>
              </w:rPr>
            </w:pPr>
            <w:r w:rsidRPr="00F652A2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Item opcional se julgar relevante não deixe de mencionar]</w:t>
            </w:r>
          </w:p>
        </w:tc>
      </w:tr>
      <w:tr w:rsidR="00CB5754" w:rsidRPr="003E1EE8" w:rsidTr="00FE292D">
        <w:trPr>
          <w:trHeight w:val="2150"/>
        </w:trPr>
        <w:tc>
          <w:tcPr>
            <w:tcW w:w="2070" w:type="dxa"/>
          </w:tcPr>
          <w:p w:rsidR="00CB5754" w:rsidRPr="003E1EE8" w:rsidRDefault="00113B45" w:rsidP="00CB5754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Contribuições para a comunidade</w:t>
            </w:r>
          </w:p>
        </w:tc>
        <w:tc>
          <w:tcPr>
            <w:tcW w:w="7650" w:type="dxa"/>
          </w:tcPr>
          <w:p w:rsidR="00787743" w:rsidRDefault="00787743" w:rsidP="00787743">
            <w:pPr>
              <w:rPr>
                <w:lang w:val="pt-BR"/>
              </w:rPr>
            </w:pPr>
            <w:r>
              <w:rPr>
                <w:b/>
                <w:lang w:val="pt-BR"/>
              </w:rPr>
              <w:t>Contribuição para o framework opensource XYZ</w:t>
            </w:r>
            <w:r w:rsidRPr="00113B45"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>– Commiter no framework XYZ</w:t>
            </w:r>
          </w:p>
          <w:p w:rsidR="00787743" w:rsidRDefault="00787743" w:rsidP="00787743">
            <w:pPr>
              <w:rPr>
                <w:lang w:val="pt-BR"/>
              </w:rPr>
            </w:pPr>
            <w:r>
              <w:rPr>
                <w:b/>
                <w:lang w:val="pt-BR"/>
              </w:rPr>
              <w:t>Tradução do framework opensource XYZ</w:t>
            </w:r>
            <w:r w:rsidRPr="00113B45"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>– Tradução das mensagens do framework XYZ</w:t>
            </w:r>
          </w:p>
          <w:p w:rsidR="00BF2652" w:rsidRDefault="00034BEA" w:rsidP="00F652A2">
            <w:pPr>
              <w:rPr>
                <w:lang w:val="pt-BR"/>
              </w:rPr>
            </w:pPr>
            <w:r>
              <w:rPr>
                <w:b/>
                <w:lang w:val="pt-BR"/>
              </w:rPr>
              <w:t>In</w:t>
            </w:r>
            <w:r w:rsidR="00F652A2">
              <w:rPr>
                <w:b/>
                <w:lang w:val="pt-BR"/>
              </w:rPr>
              <w:t>s</w:t>
            </w:r>
            <w:r>
              <w:rPr>
                <w:b/>
                <w:lang w:val="pt-BR"/>
              </w:rPr>
              <w:t xml:space="preserve">trutor voluntário de </w:t>
            </w:r>
            <w:r w:rsidR="00F652A2">
              <w:rPr>
                <w:b/>
                <w:lang w:val="pt-BR"/>
              </w:rPr>
              <w:t>Python</w:t>
            </w:r>
            <w:r w:rsidR="00BF2652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–</w:t>
            </w:r>
            <w:r w:rsidR="00BF2652"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 xml:space="preserve">Instrutor de </w:t>
            </w:r>
            <w:r w:rsidR="00F652A2">
              <w:rPr>
                <w:lang w:val="pt-BR"/>
              </w:rPr>
              <w:t>Python</w:t>
            </w:r>
            <w:r>
              <w:rPr>
                <w:lang w:val="pt-BR"/>
              </w:rPr>
              <w:t xml:space="preserve"> básico em para os alunos da escola ABCD</w:t>
            </w:r>
            <w:r w:rsidR="00BF2652" w:rsidRPr="00BF2652">
              <w:rPr>
                <w:lang w:val="pt-BR"/>
              </w:rPr>
              <w:t>.</w:t>
            </w:r>
          </w:p>
          <w:p w:rsidR="002F7E78" w:rsidRPr="003E1EE8" w:rsidRDefault="002F7E78" w:rsidP="00F652A2">
            <w:pPr>
              <w:rPr>
                <w:lang w:val="pt-BR"/>
              </w:rPr>
            </w:pPr>
            <w:r w:rsidRPr="00F652A2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Item opcional se julgar relevante não deixe de mencionar]</w:t>
            </w:r>
          </w:p>
        </w:tc>
      </w:tr>
      <w:tr w:rsidR="002F7E78" w:rsidRPr="003E1EE8" w:rsidTr="00FE292D">
        <w:trPr>
          <w:trHeight w:val="2150"/>
        </w:trPr>
        <w:tc>
          <w:tcPr>
            <w:tcW w:w="2070" w:type="dxa"/>
          </w:tcPr>
          <w:p w:rsidR="002F7E78" w:rsidRDefault="002F7E78" w:rsidP="00CB5754">
            <w:pPr>
              <w:pStyle w:val="Ttulo1"/>
              <w:rPr>
                <w:lang w:val="pt-BR"/>
              </w:rPr>
            </w:pPr>
          </w:p>
        </w:tc>
        <w:tc>
          <w:tcPr>
            <w:tcW w:w="7650" w:type="dxa"/>
          </w:tcPr>
          <w:p w:rsidR="002F7E78" w:rsidRDefault="002F7E78" w:rsidP="002F7E78">
            <w:pPr>
              <w:rPr>
                <w:b/>
                <w:lang w:val="pt-BR"/>
              </w:rPr>
            </w:pPr>
            <w:r w:rsidRPr="00F652A2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Nunca, jamais passe de duas folhas ou seu curriculum irá direto para o lixo é sério vai mesmo. Não coloque texturas, fontes coloridas ou de tipografia exagerada.]</w:t>
            </w:r>
          </w:p>
        </w:tc>
      </w:tr>
    </w:tbl>
    <w:p w:rsidR="000C7F48" w:rsidRPr="003E1EE8" w:rsidRDefault="000C7F48">
      <w:pPr>
        <w:rPr>
          <w:lang w:val="pt-BR"/>
        </w:rPr>
      </w:pPr>
    </w:p>
    <w:sectPr w:rsidR="000C7F48" w:rsidRPr="003E1EE8" w:rsidSect="003E1EE8">
      <w:pgSz w:w="11907" w:h="16839" w:code="9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D1F" w:rsidRDefault="00C25D1F">
      <w:pPr>
        <w:spacing w:after="0" w:line="240" w:lineRule="auto"/>
      </w:pPr>
      <w:r>
        <w:separator/>
      </w:r>
    </w:p>
  </w:endnote>
  <w:endnote w:type="continuationSeparator" w:id="0">
    <w:p w:rsidR="00C25D1F" w:rsidRDefault="00C2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D1F" w:rsidRDefault="00C25D1F">
      <w:pPr>
        <w:spacing w:after="0" w:line="240" w:lineRule="auto"/>
      </w:pPr>
      <w:r>
        <w:separator/>
      </w:r>
    </w:p>
  </w:footnote>
  <w:footnote w:type="continuationSeparator" w:id="0">
    <w:p w:rsidR="00C25D1F" w:rsidRDefault="00C25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20"/>
    <w:rsid w:val="00034BEA"/>
    <w:rsid w:val="00074D63"/>
    <w:rsid w:val="000A0FD6"/>
    <w:rsid w:val="000B4A03"/>
    <w:rsid w:val="000C7F48"/>
    <w:rsid w:val="000D6D0B"/>
    <w:rsid w:val="000E37EB"/>
    <w:rsid w:val="000E44A9"/>
    <w:rsid w:val="00105C34"/>
    <w:rsid w:val="00113B45"/>
    <w:rsid w:val="00125621"/>
    <w:rsid w:val="00145759"/>
    <w:rsid w:val="0019453E"/>
    <w:rsid w:val="001C4C9E"/>
    <w:rsid w:val="001D1DC4"/>
    <w:rsid w:val="00222DC7"/>
    <w:rsid w:val="00237020"/>
    <w:rsid w:val="00251542"/>
    <w:rsid w:val="002D596E"/>
    <w:rsid w:val="002F7E78"/>
    <w:rsid w:val="00303757"/>
    <w:rsid w:val="00387258"/>
    <w:rsid w:val="003E1EE8"/>
    <w:rsid w:val="003E4F05"/>
    <w:rsid w:val="003E6388"/>
    <w:rsid w:val="00417AA2"/>
    <w:rsid w:val="00455316"/>
    <w:rsid w:val="0046588D"/>
    <w:rsid w:val="00483F85"/>
    <w:rsid w:val="004D73C3"/>
    <w:rsid w:val="004F1D5F"/>
    <w:rsid w:val="00563B8D"/>
    <w:rsid w:val="005834D5"/>
    <w:rsid w:val="0059080C"/>
    <w:rsid w:val="005C22C9"/>
    <w:rsid w:val="00615978"/>
    <w:rsid w:val="006268FF"/>
    <w:rsid w:val="00631837"/>
    <w:rsid w:val="006A4490"/>
    <w:rsid w:val="006F3FD9"/>
    <w:rsid w:val="006F79B8"/>
    <w:rsid w:val="007120A3"/>
    <w:rsid w:val="00766FC9"/>
    <w:rsid w:val="00775E3F"/>
    <w:rsid w:val="00780383"/>
    <w:rsid w:val="00787743"/>
    <w:rsid w:val="007E7B8F"/>
    <w:rsid w:val="007F6141"/>
    <w:rsid w:val="00822346"/>
    <w:rsid w:val="00864F95"/>
    <w:rsid w:val="008F0625"/>
    <w:rsid w:val="00904815"/>
    <w:rsid w:val="00927D80"/>
    <w:rsid w:val="009810C9"/>
    <w:rsid w:val="009B7130"/>
    <w:rsid w:val="009E77D8"/>
    <w:rsid w:val="009F0483"/>
    <w:rsid w:val="00A222BE"/>
    <w:rsid w:val="00A31FDC"/>
    <w:rsid w:val="00A3593F"/>
    <w:rsid w:val="00A403EA"/>
    <w:rsid w:val="00A523C0"/>
    <w:rsid w:val="00A82C8A"/>
    <w:rsid w:val="00AC6F75"/>
    <w:rsid w:val="00B004FE"/>
    <w:rsid w:val="00B01F40"/>
    <w:rsid w:val="00B14C95"/>
    <w:rsid w:val="00B36AB2"/>
    <w:rsid w:val="00B6538D"/>
    <w:rsid w:val="00B658FD"/>
    <w:rsid w:val="00B67228"/>
    <w:rsid w:val="00BC4D1F"/>
    <w:rsid w:val="00BF2652"/>
    <w:rsid w:val="00C24FE2"/>
    <w:rsid w:val="00C25D1F"/>
    <w:rsid w:val="00C47631"/>
    <w:rsid w:val="00CB5754"/>
    <w:rsid w:val="00D17F1B"/>
    <w:rsid w:val="00D33678"/>
    <w:rsid w:val="00D50290"/>
    <w:rsid w:val="00D554ED"/>
    <w:rsid w:val="00D64BA3"/>
    <w:rsid w:val="00D9382A"/>
    <w:rsid w:val="00DA1D99"/>
    <w:rsid w:val="00DD654E"/>
    <w:rsid w:val="00DE7EF7"/>
    <w:rsid w:val="00DF7EBE"/>
    <w:rsid w:val="00E054E0"/>
    <w:rsid w:val="00E20B28"/>
    <w:rsid w:val="00E41E42"/>
    <w:rsid w:val="00E434AD"/>
    <w:rsid w:val="00E50DFE"/>
    <w:rsid w:val="00E6522B"/>
    <w:rsid w:val="00ED6E9B"/>
    <w:rsid w:val="00F16131"/>
    <w:rsid w:val="00F40F38"/>
    <w:rsid w:val="00F474BD"/>
    <w:rsid w:val="00F652A2"/>
    <w:rsid w:val="00FA32AC"/>
    <w:rsid w:val="00FC542E"/>
    <w:rsid w:val="00FE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D4DB34-1036-4EB0-B8F9-B683615C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unhideWhenUsed/>
    <w:qFormat/>
    <w:rsid w:val="00455316"/>
    <w:pPr>
      <w:spacing w:after="0" w:line="240" w:lineRule="auto"/>
      <w:jc w:val="right"/>
      <w:outlineLvl w:val="0"/>
    </w:pPr>
    <w:rPr>
      <w:b/>
      <w:bCs/>
      <w:caps/>
      <w:color w:val="auto"/>
      <w:kern w:val="2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A359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455316"/>
    <w:rPr>
      <w:b/>
      <w:bCs/>
      <w:caps/>
      <w:color w:val="auto"/>
      <w:kern w:val="20"/>
    </w:rPr>
  </w:style>
  <w:style w:type="character" w:customStyle="1" w:styleId="Ttulo2Char">
    <w:name w:val="Título 2 Char"/>
    <w:basedOn w:val="Fontepargpadro"/>
    <w:link w:val="Ttulo2"/>
    <w:uiPriority w:val="1"/>
    <w:rPr>
      <w:caps/>
      <w:color w:val="000000" w:themeColor="text1"/>
      <w:kern w:val="20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customStyle="1" w:styleId="ResumeTable">
    <w:name w:val="Resume Table"/>
    <w:basedOn w:val="Tabela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3"/>
    <w:qFormat/>
    <w:pPr>
      <w:spacing w:after="0" w:line="240" w:lineRule="auto"/>
    </w:pPr>
  </w:style>
  <w:style w:type="character" w:styleId="Forte">
    <w:name w:val="Strong"/>
    <w:basedOn w:val="Fontepargpadro"/>
    <w:uiPriority w:val="1"/>
    <w:qFormat/>
    <w:rPr>
      <w:b/>
      <w:bCs/>
    </w:rPr>
  </w:style>
  <w:style w:type="character" w:customStyle="1" w:styleId="Ttulo3Char">
    <w:name w:val="Título 3 Char"/>
    <w:basedOn w:val="Fontepargpadro"/>
    <w:link w:val="Ttulo3"/>
    <w:uiPriority w:val="1"/>
    <w:rPr>
      <w:caps/>
      <w:color w:val="7F7F7F" w:themeColor="text1" w:themeTint="80"/>
      <w:sz w:val="17"/>
      <w:szCs w:val="17"/>
    </w:rPr>
  </w:style>
  <w:style w:type="paragraph" w:customStyle="1" w:styleId="Nome">
    <w:name w:val="Nome"/>
    <w:basedOn w:val="Normal"/>
    <w:uiPriority w:val="2"/>
    <w:qFormat/>
    <w:rsid w:val="00237020"/>
    <w:pPr>
      <w:spacing w:after="0" w:line="240" w:lineRule="auto"/>
    </w:pPr>
    <w:rPr>
      <w:rFonts w:asciiTheme="majorHAnsi" w:eastAsiaTheme="majorEastAsia" w:hAnsiTheme="majorHAnsi" w:cstheme="majorBidi"/>
      <w:caps/>
      <w:color w:val="auto"/>
      <w:sz w:val="48"/>
      <w:szCs w:val="48"/>
    </w:rPr>
  </w:style>
  <w:style w:type="character" w:styleId="nfase">
    <w:name w:val="Emphasis"/>
    <w:basedOn w:val="Fontepargpadro"/>
    <w:uiPriority w:val="2"/>
    <w:unhideWhenUsed/>
    <w:qFormat/>
    <w:rsid w:val="00A3593F"/>
    <w:rPr>
      <w:i w:val="0"/>
      <w:iCs w:val="0"/>
      <w:color w:val="auto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rsid w:val="00A3593F"/>
    <w:pPr>
      <w:spacing w:before="240" w:after="0" w:line="240" w:lineRule="auto"/>
      <w:jc w:val="right"/>
    </w:pPr>
    <w:rPr>
      <w:b/>
      <w:bCs/>
      <w:caps/>
      <w:color w:val="000000" w:themeColor="text1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A3593F"/>
    <w:rPr>
      <w:b/>
      <w:bCs/>
      <w:caps/>
      <w:color w:val="000000" w:themeColor="text1"/>
      <w:sz w:val="16"/>
      <w:szCs w:val="16"/>
    </w:rPr>
  </w:style>
  <w:style w:type="paragraph" w:customStyle="1" w:styleId="Informaespessoais">
    <w:name w:val="Informações pessoais"/>
    <w:basedOn w:val="Normal"/>
    <w:rsid w:val="008F0625"/>
    <w:pPr>
      <w:suppressAutoHyphens/>
      <w:spacing w:before="220" w:after="60" w:line="220" w:lineRule="atLeast"/>
      <w:ind w:right="-360"/>
    </w:pPr>
    <w:rPr>
      <w:rFonts w:ascii="Arial" w:eastAsia="Times New Roman" w:hAnsi="Arial" w:cs="Arial"/>
      <w:b/>
      <w:bCs/>
      <w:color w:val="auto"/>
      <w:sz w:val="20"/>
      <w:szCs w:val="20"/>
      <w:lang w:val="pt-BR" w:eastAsia="ar-SA"/>
    </w:rPr>
  </w:style>
  <w:style w:type="character" w:styleId="Hyperlink">
    <w:name w:val="Hyperlink"/>
    <w:rsid w:val="008F0625"/>
    <w:rPr>
      <w:color w:val="000080"/>
      <w:u w:val="single"/>
    </w:rPr>
  </w:style>
  <w:style w:type="paragraph" w:customStyle="1" w:styleId="Instituio">
    <w:name w:val="Instituição"/>
    <w:basedOn w:val="Normal"/>
    <w:next w:val="Normal"/>
    <w:rsid w:val="00CB5754"/>
    <w:pPr>
      <w:tabs>
        <w:tab w:val="left" w:pos="2160"/>
        <w:tab w:val="right" w:pos="6480"/>
      </w:tabs>
      <w:suppressAutoHyphens/>
      <w:spacing w:before="220" w:after="60" w:line="220" w:lineRule="atLeast"/>
      <w:ind w:right="-360"/>
    </w:pPr>
    <w:rPr>
      <w:rFonts w:ascii="Times New Roman" w:eastAsia="Times New Roman" w:hAnsi="Times New Roman" w:cs="Times New Roman"/>
      <w:color w:val="auto"/>
      <w:sz w:val="20"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A3593F"/>
    <w:rPr>
      <w:rFonts w:asciiTheme="majorHAnsi" w:eastAsiaTheme="majorEastAsia" w:hAnsiTheme="majorHAnsi" w:cstheme="majorBidi"/>
      <w:i/>
      <w:iCs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7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meru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hannel/canaldofulaninho%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r.linkedin.com/in/fulaninho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ub.docker.com/u/fulaninh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ulaninho%20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AppData\Roaming\Microsoft\Modelos\Curr&#237;culo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86CB413027489592F95239040FD8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D285DC-491F-4C47-B893-8C22E78B0BCB}"/>
      </w:docPartPr>
      <w:docPartBody>
        <w:p w:rsidR="00EC1469" w:rsidRDefault="00B7650D" w:rsidP="00B7650D">
          <w:pPr>
            <w:pStyle w:val="4786CB413027489592F95239040FD807"/>
          </w:pPr>
          <w:r>
            <w:rPr>
              <w:rStyle w:val="Textodoespaoreservado"/>
            </w:rPr>
            <w:t>Insira qualquer conteúdo que você queira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7754E28F91BC4BC08840A2E2DDE0BA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E2AC26-621E-4731-B772-6F51B7E6C4A4}"/>
      </w:docPartPr>
      <w:docPartBody>
        <w:p w:rsidR="00530D61" w:rsidRDefault="00352A6E" w:rsidP="00352A6E">
          <w:pPr>
            <w:pStyle w:val="7754E28F91BC4BC08840A2E2DDE0BA43"/>
          </w:pPr>
          <w:r>
            <w:t>[Seu Nome]</w:t>
          </w:r>
        </w:p>
      </w:docPartBody>
    </w:docPart>
    <w:docPart>
      <w:docPartPr>
        <w:name w:val="A5C458B359D4499F9783B718E16CA7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EDA5DA-393C-465B-8CE6-459FC5799EBC}"/>
      </w:docPartPr>
      <w:docPartBody>
        <w:p w:rsidR="002B5138" w:rsidRDefault="000C7AD9" w:rsidP="000C7AD9">
          <w:pPr>
            <w:pStyle w:val="A5C458B359D4499F9783B718E16CA714"/>
          </w:pPr>
          <w:r>
            <w:rPr>
              <w:rStyle w:val="Textodoespaoreservado"/>
            </w:rPr>
            <w:t>Insira qualquer conteúdo que você queira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5E401B8D52A84EACA125EC46AB8E73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5657A8-9AD3-42AD-B96A-6500EE5B41A1}"/>
      </w:docPartPr>
      <w:docPartBody>
        <w:p w:rsidR="002B5138" w:rsidRDefault="000C7AD9" w:rsidP="000C7AD9">
          <w:pPr>
            <w:pStyle w:val="5E401B8D52A84EACA125EC46AB8E7319"/>
          </w:pPr>
          <w:r>
            <w:rPr>
              <w:rStyle w:val="Textodoespaoreservado"/>
            </w:rPr>
            <w:t>Insira qualquer conteúdo que você queira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0D"/>
    <w:rsid w:val="000926F2"/>
    <w:rsid w:val="000C7AD9"/>
    <w:rsid w:val="000D05DD"/>
    <w:rsid w:val="000F00C1"/>
    <w:rsid w:val="002B111E"/>
    <w:rsid w:val="002B5138"/>
    <w:rsid w:val="00352A6E"/>
    <w:rsid w:val="00357C4C"/>
    <w:rsid w:val="00426232"/>
    <w:rsid w:val="00530D61"/>
    <w:rsid w:val="00592D5F"/>
    <w:rsid w:val="00597EDB"/>
    <w:rsid w:val="005C469D"/>
    <w:rsid w:val="00874070"/>
    <w:rsid w:val="00900465"/>
    <w:rsid w:val="00951B49"/>
    <w:rsid w:val="009602A0"/>
    <w:rsid w:val="009F3ACD"/>
    <w:rsid w:val="00A11B6D"/>
    <w:rsid w:val="00A1439B"/>
    <w:rsid w:val="00A22FAD"/>
    <w:rsid w:val="00A50BD7"/>
    <w:rsid w:val="00A82CAA"/>
    <w:rsid w:val="00B7650D"/>
    <w:rsid w:val="00CD1734"/>
    <w:rsid w:val="00D15693"/>
    <w:rsid w:val="00D57724"/>
    <w:rsid w:val="00EA5F6C"/>
    <w:rsid w:val="00EC1469"/>
    <w:rsid w:val="00F075EB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FCE74D494DE4740822BA81C804ED5F4">
    <w:name w:val="5FCE74D494DE4740822BA81C804ED5F4"/>
  </w:style>
  <w:style w:type="paragraph" w:customStyle="1" w:styleId="D62317B9879A4FFDB755902A5073A80E">
    <w:name w:val="D62317B9879A4FFDB755902A5073A80E"/>
  </w:style>
  <w:style w:type="paragraph" w:customStyle="1" w:styleId="5849C2A7856545B49F1D472099600D12">
    <w:name w:val="5849C2A7856545B49F1D472099600D12"/>
  </w:style>
  <w:style w:type="paragraph" w:customStyle="1" w:styleId="33565E22D0094DE7B7D016971AD34A0D">
    <w:name w:val="33565E22D0094DE7B7D016971AD34A0D"/>
  </w:style>
  <w:style w:type="paragraph" w:customStyle="1" w:styleId="2645486251BD47E7AE82BB75B3655944">
    <w:name w:val="2645486251BD47E7AE82BB75B3655944"/>
  </w:style>
  <w:style w:type="paragraph" w:customStyle="1" w:styleId="3045F105417D4A81A5317D1595B930AD">
    <w:name w:val="3045F105417D4A81A5317D1595B930AD"/>
  </w:style>
  <w:style w:type="character" w:customStyle="1" w:styleId="Textodoespaoreservado">
    <w:name w:val="Texto do espaço reservado"/>
    <w:basedOn w:val="Fontepargpadro"/>
    <w:uiPriority w:val="99"/>
    <w:semiHidden/>
    <w:rsid w:val="000C7AD9"/>
    <w:rPr>
      <w:color w:val="808080"/>
    </w:rPr>
  </w:style>
  <w:style w:type="paragraph" w:customStyle="1" w:styleId="8294076A25F24B0A9E977E0B4F2DE142">
    <w:name w:val="8294076A25F24B0A9E977E0B4F2DE142"/>
  </w:style>
  <w:style w:type="character" w:customStyle="1" w:styleId="Forte1">
    <w:name w:val="Forte1"/>
    <w:basedOn w:val="Fontepargpadro"/>
    <w:uiPriority w:val="22"/>
    <w:qFormat/>
    <w:rsid w:val="00B7650D"/>
    <w:rPr>
      <w:b/>
      <w:bCs/>
    </w:rPr>
  </w:style>
  <w:style w:type="paragraph" w:customStyle="1" w:styleId="9D556CCFEED945FE9A876E01A6829586">
    <w:name w:val="9D556CCFEED945FE9A876E01A6829586"/>
  </w:style>
  <w:style w:type="paragraph" w:customStyle="1" w:styleId="926027EBC9B54582A2EE1DCD0A3E71B8">
    <w:name w:val="926027EBC9B54582A2EE1DCD0A3E71B8"/>
  </w:style>
  <w:style w:type="paragraph" w:customStyle="1" w:styleId="AB87941680474696A60A0790D5830D30">
    <w:name w:val="AB87941680474696A60A0790D5830D30"/>
  </w:style>
  <w:style w:type="paragraph" w:customStyle="1" w:styleId="C1DDF854BEE54104B97C367852AC583A">
    <w:name w:val="C1DDF854BEE54104B97C367852AC583A"/>
  </w:style>
  <w:style w:type="paragraph" w:customStyle="1" w:styleId="AAB5CDE920494D7EAEAFF80A3561A48F">
    <w:name w:val="AAB5CDE920494D7EAEAFF80A3561A48F"/>
  </w:style>
  <w:style w:type="paragraph" w:customStyle="1" w:styleId="A28B416C221C464A8D603B7D10AC185B">
    <w:name w:val="A28B416C221C464A8D603B7D10AC185B"/>
  </w:style>
  <w:style w:type="paragraph" w:customStyle="1" w:styleId="A6641D18E52C4373A07FF78D267C6173">
    <w:name w:val="A6641D18E52C4373A07FF78D267C6173"/>
  </w:style>
  <w:style w:type="paragraph" w:customStyle="1" w:styleId="6AD8F82D821A49308E6288D9054B5DCD">
    <w:name w:val="6AD8F82D821A49308E6288D9054B5DCD"/>
  </w:style>
  <w:style w:type="paragraph" w:customStyle="1" w:styleId="033E600D699041D8B29B6CE9E730FDF9">
    <w:name w:val="033E600D699041D8B29B6CE9E730FDF9"/>
  </w:style>
  <w:style w:type="paragraph" w:customStyle="1" w:styleId="ABB36951668047D49B0983E53E83B79F">
    <w:name w:val="ABB36951668047D49B0983E53E83B79F"/>
  </w:style>
  <w:style w:type="paragraph" w:customStyle="1" w:styleId="F1BEC6E5E58C43D1BB5B2E73D1E32E28">
    <w:name w:val="F1BEC6E5E58C43D1BB5B2E73D1E32E28"/>
  </w:style>
  <w:style w:type="paragraph" w:customStyle="1" w:styleId="A9D479ADA4F441F5864CAE441014C797">
    <w:name w:val="A9D479ADA4F441F5864CAE441014C797"/>
  </w:style>
  <w:style w:type="paragraph" w:customStyle="1" w:styleId="933112B0219E46988AD0349C0780A1D5">
    <w:name w:val="933112B0219E46988AD0349C0780A1D5"/>
  </w:style>
  <w:style w:type="paragraph" w:customStyle="1" w:styleId="85C6AAC2F0034DB085799B61DE777D50">
    <w:name w:val="85C6AAC2F0034DB085799B61DE777D50"/>
  </w:style>
  <w:style w:type="paragraph" w:customStyle="1" w:styleId="D81C166405514D07B85C165A2EE6658A">
    <w:name w:val="D81C166405514D07B85C165A2EE6658A"/>
    <w:rsid w:val="00B7650D"/>
  </w:style>
  <w:style w:type="paragraph" w:customStyle="1" w:styleId="ACD40E6255374BB7AB831CC174385C6A">
    <w:name w:val="ACD40E6255374BB7AB831CC174385C6A"/>
    <w:rsid w:val="00B7650D"/>
  </w:style>
  <w:style w:type="paragraph" w:customStyle="1" w:styleId="345EDACCBCC04489AE4D07A656B2A191">
    <w:name w:val="345EDACCBCC04489AE4D07A656B2A191"/>
    <w:rsid w:val="00B7650D"/>
  </w:style>
  <w:style w:type="paragraph" w:customStyle="1" w:styleId="59CC60B04A2D4F0885D02124464E1E8C">
    <w:name w:val="59CC60B04A2D4F0885D02124464E1E8C"/>
    <w:rsid w:val="00B7650D"/>
  </w:style>
  <w:style w:type="paragraph" w:customStyle="1" w:styleId="9EFA68849C5847F2AFD2F11FD3A1A75B">
    <w:name w:val="9EFA68849C5847F2AFD2F11FD3A1A75B"/>
    <w:rsid w:val="00B7650D"/>
  </w:style>
  <w:style w:type="paragraph" w:customStyle="1" w:styleId="23642886EF6D49D9A7E4CD510A40D66D">
    <w:name w:val="23642886EF6D49D9A7E4CD510A40D66D"/>
    <w:rsid w:val="00B7650D"/>
  </w:style>
  <w:style w:type="paragraph" w:customStyle="1" w:styleId="FFCE13BCA1884576BC50F9A380AE4122">
    <w:name w:val="FFCE13BCA1884576BC50F9A380AE4122"/>
    <w:rsid w:val="00B7650D"/>
  </w:style>
  <w:style w:type="paragraph" w:customStyle="1" w:styleId="F6B39D5793394555A5719127AAFF99A2">
    <w:name w:val="F6B39D5793394555A5719127AAFF99A2"/>
    <w:rsid w:val="00B7650D"/>
  </w:style>
  <w:style w:type="paragraph" w:customStyle="1" w:styleId="EE43AFC69EDA4F68839AC9AA75006D96">
    <w:name w:val="EE43AFC69EDA4F68839AC9AA75006D96"/>
    <w:rsid w:val="00B7650D"/>
  </w:style>
  <w:style w:type="paragraph" w:customStyle="1" w:styleId="DC92F54A117F492580627BDDE93FCB86">
    <w:name w:val="DC92F54A117F492580627BDDE93FCB86"/>
    <w:rsid w:val="00B7650D"/>
  </w:style>
  <w:style w:type="paragraph" w:customStyle="1" w:styleId="C79F8FFA264E49D2AB5889E14C9EA255">
    <w:name w:val="C79F8FFA264E49D2AB5889E14C9EA255"/>
    <w:rsid w:val="00B7650D"/>
  </w:style>
  <w:style w:type="paragraph" w:customStyle="1" w:styleId="A37B5A2868A44F0D8E3D977AC36CF71A">
    <w:name w:val="A37B5A2868A44F0D8E3D977AC36CF71A"/>
    <w:rsid w:val="00B7650D"/>
  </w:style>
  <w:style w:type="paragraph" w:customStyle="1" w:styleId="B6CA5964936546DEA529120FC3072F87">
    <w:name w:val="B6CA5964936546DEA529120FC3072F87"/>
    <w:rsid w:val="00B7650D"/>
  </w:style>
  <w:style w:type="paragraph" w:customStyle="1" w:styleId="651CA019412244909A55F79F4D661495">
    <w:name w:val="651CA019412244909A55F79F4D661495"/>
    <w:rsid w:val="00B7650D"/>
  </w:style>
  <w:style w:type="paragraph" w:customStyle="1" w:styleId="2FD2DA4F134247EE8BE2889B3B06DB3C">
    <w:name w:val="2FD2DA4F134247EE8BE2889B3B06DB3C"/>
    <w:rsid w:val="00B7650D"/>
  </w:style>
  <w:style w:type="paragraph" w:customStyle="1" w:styleId="A4DAB0C506024738A7AF7069158585EB">
    <w:name w:val="A4DAB0C506024738A7AF7069158585EB"/>
    <w:rsid w:val="00B7650D"/>
  </w:style>
  <w:style w:type="paragraph" w:customStyle="1" w:styleId="ACEF3C77A31D4597B306AEA05A5BEF6E">
    <w:name w:val="ACEF3C77A31D4597B306AEA05A5BEF6E"/>
    <w:rsid w:val="00B7650D"/>
  </w:style>
  <w:style w:type="paragraph" w:customStyle="1" w:styleId="018415A61E8D4DB09EB0F855BA27E714">
    <w:name w:val="018415A61E8D4DB09EB0F855BA27E714"/>
    <w:rsid w:val="00B7650D"/>
  </w:style>
  <w:style w:type="paragraph" w:customStyle="1" w:styleId="449D984F199843E5817C9A1FE7368819">
    <w:name w:val="449D984F199843E5817C9A1FE7368819"/>
    <w:rsid w:val="00B7650D"/>
  </w:style>
  <w:style w:type="paragraph" w:customStyle="1" w:styleId="455608660AFA4CD38649051CB3D16ADF">
    <w:name w:val="455608660AFA4CD38649051CB3D16ADF"/>
    <w:rsid w:val="00B7650D"/>
  </w:style>
  <w:style w:type="paragraph" w:customStyle="1" w:styleId="B0FD5577DF584B5E8670D0A28CAF4331">
    <w:name w:val="B0FD5577DF584B5E8670D0A28CAF4331"/>
    <w:rsid w:val="00B7650D"/>
  </w:style>
  <w:style w:type="paragraph" w:customStyle="1" w:styleId="3F739C5F4B5A41A8B977655C4B69D053">
    <w:name w:val="3F739C5F4B5A41A8B977655C4B69D053"/>
    <w:rsid w:val="00B7650D"/>
  </w:style>
  <w:style w:type="paragraph" w:customStyle="1" w:styleId="FC745AF6C53842A3A363DCE437CC6AB3">
    <w:name w:val="FC745AF6C53842A3A363DCE437CC6AB3"/>
    <w:rsid w:val="00B7650D"/>
  </w:style>
  <w:style w:type="paragraph" w:customStyle="1" w:styleId="F6C06E1A48D042759A6DE9BDEDE24881">
    <w:name w:val="F6C06E1A48D042759A6DE9BDEDE24881"/>
    <w:rsid w:val="00B7650D"/>
  </w:style>
  <w:style w:type="paragraph" w:customStyle="1" w:styleId="DBD52F0818E348DFBF2F32FF40C2608A">
    <w:name w:val="DBD52F0818E348DFBF2F32FF40C2608A"/>
    <w:rsid w:val="00B7650D"/>
  </w:style>
  <w:style w:type="paragraph" w:customStyle="1" w:styleId="2F8CFBD99B9046C79E22240D559F330E">
    <w:name w:val="2F8CFBD99B9046C79E22240D559F330E"/>
    <w:rsid w:val="00B7650D"/>
  </w:style>
  <w:style w:type="paragraph" w:customStyle="1" w:styleId="B3C455764AFD4BBD81369BAFBB264B11">
    <w:name w:val="B3C455764AFD4BBD81369BAFBB264B11"/>
    <w:rsid w:val="00B7650D"/>
  </w:style>
  <w:style w:type="paragraph" w:customStyle="1" w:styleId="6B3BB37DE91D47508CE31D0397059488">
    <w:name w:val="6B3BB37DE91D47508CE31D0397059488"/>
    <w:rsid w:val="00B7650D"/>
  </w:style>
  <w:style w:type="paragraph" w:customStyle="1" w:styleId="796F4EA9EB9E4852AF63259B8BD31C8E">
    <w:name w:val="796F4EA9EB9E4852AF63259B8BD31C8E"/>
    <w:rsid w:val="00B7650D"/>
  </w:style>
  <w:style w:type="paragraph" w:customStyle="1" w:styleId="9EFB97EE13454AC6B5992DCF05E5382D">
    <w:name w:val="9EFB97EE13454AC6B5992DCF05E5382D"/>
    <w:rsid w:val="00B7650D"/>
  </w:style>
  <w:style w:type="paragraph" w:customStyle="1" w:styleId="C93A208AC9354FE988633711B01CF08E">
    <w:name w:val="C93A208AC9354FE988633711B01CF08E"/>
    <w:rsid w:val="00B7650D"/>
  </w:style>
  <w:style w:type="paragraph" w:customStyle="1" w:styleId="66EF389FF8B7446FB0B54420BCC621CF">
    <w:name w:val="66EF389FF8B7446FB0B54420BCC621CF"/>
    <w:rsid w:val="00B7650D"/>
  </w:style>
  <w:style w:type="paragraph" w:customStyle="1" w:styleId="B6C04029B0EB4F64B88000F9F2F5FA07">
    <w:name w:val="B6C04029B0EB4F64B88000F9F2F5FA07"/>
    <w:rsid w:val="00B7650D"/>
  </w:style>
  <w:style w:type="paragraph" w:customStyle="1" w:styleId="1CCC2685129F41D6930C44885CCA98F5">
    <w:name w:val="1CCC2685129F41D6930C44885CCA98F5"/>
    <w:rsid w:val="00B7650D"/>
  </w:style>
  <w:style w:type="paragraph" w:customStyle="1" w:styleId="8DAAF4D98C0449E896A4435838E4E70E">
    <w:name w:val="8DAAF4D98C0449E896A4435838E4E70E"/>
    <w:rsid w:val="00B7650D"/>
  </w:style>
  <w:style w:type="paragraph" w:customStyle="1" w:styleId="0CE738198F514624A8F24B71FB32AF12">
    <w:name w:val="0CE738198F514624A8F24B71FB32AF12"/>
    <w:rsid w:val="00B7650D"/>
  </w:style>
  <w:style w:type="paragraph" w:customStyle="1" w:styleId="9A0C3003ED634CEDAB6E61A48CD091C8">
    <w:name w:val="9A0C3003ED634CEDAB6E61A48CD091C8"/>
    <w:rsid w:val="00B7650D"/>
  </w:style>
  <w:style w:type="paragraph" w:customStyle="1" w:styleId="32ED1FECF5D9419F84D1F70CE215D13F">
    <w:name w:val="32ED1FECF5D9419F84D1F70CE215D13F"/>
    <w:rsid w:val="00B7650D"/>
  </w:style>
  <w:style w:type="paragraph" w:customStyle="1" w:styleId="4786CB413027489592F95239040FD807">
    <w:name w:val="4786CB413027489592F95239040FD807"/>
    <w:rsid w:val="00B7650D"/>
  </w:style>
  <w:style w:type="paragraph" w:customStyle="1" w:styleId="79FEB3FB018D4CC784B40D4C360A05EB">
    <w:name w:val="79FEB3FB018D4CC784B40D4C360A05EB"/>
    <w:rsid w:val="00B7650D"/>
  </w:style>
  <w:style w:type="paragraph" w:customStyle="1" w:styleId="2FB6E007278F435AA4353BA522522589">
    <w:name w:val="2FB6E007278F435AA4353BA522522589"/>
    <w:rsid w:val="00B7650D"/>
  </w:style>
  <w:style w:type="paragraph" w:customStyle="1" w:styleId="800444488C07464382DE681968A822B4">
    <w:name w:val="800444488C07464382DE681968A822B4"/>
    <w:rsid w:val="00B7650D"/>
  </w:style>
  <w:style w:type="paragraph" w:customStyle="1" w:styleId="8211E3B2A3F441AC9B1CADC406F923EC">
    <w:name w:val="8211E3B2A3F441AC9B1CADC406F923EC"/>
    <w:rsid w:val="00B7650D"/>
  </w:style>
  <w:style w:type="paragraph" w:customStyle="1" w:styleId="0FC6FB04E92E4A528245245AD2646C21">
    <w:name w:val="0FC6FB04E92E4A528245245AD2646C21"/>
    <w:rsid w:val="00B7650D"/>
  </w:style>
  <w:style w:type="paragraph" w:customStyle="1" w:styleId="EA64D448A1CE48E6BEC5A8920B3A65A4">
    <w:name w:val="EA64D448A1CE48E6BEC5A8920B3A65A4"/>
    <w:rsid w:val="00B7650D"/>
  </w:style>
  <w:style w:type="paragraph" w:customStyle="1" w:styleId="D4FE3C101BEC4493AFD6BCD7FDD5C066">
    <w:name w:val="D4FE3C101BEC4493AFD6BCD7FDD5C066"/>
    <w:rsid w:val="00B7650D"/>
  </w:style>
  <w:style w:type="paragraph" w:customStyle="1" w:styleId="41B56C63D850401B987BABEAD78DB361">
    <w:name w:val="41B56C63D850401B987BABEAD78DB361"/>
    <w:rsid w:val="00EC1469"/>
  </w:style>
  <w:style w:type="paragraph" w:customStyle="1" w:styleId="96458C06237D473DA8D810688BCAF3E7">
    <w:name w:val="96458C06237D473DA8D810688BCAF3E7"/>
    <w:rsid w:val="000926F2"/>
  </w:style>
  <w:style w:type="paragraph" w:customStyle="1" w:styleId="7754E28F91BC4BC08840A2E2DDE0BA43">
    <w:name w:val="7754E28F91BC4BC08840A2E2DDE0BA43"/>
    <w:rsid w:val="00352A6E"/>
  </w:style>
  <w:style w:type="paragraph" w:customStyle="1" w:styleId="90DDE0B5933347FA9374F2F06ADFBF30">
    <w:name w:val="90DDE0B5933347FA9374F2F06ADFBF30"/>
    <w:rsid w:val="005C469D"/>
    <w:pPr>
      <w:spacing w:after="200" w:line="276" w:lineRule="auto"/>
    </w:pPr>
  </w:style>
  <w:style w:type="paragraph" w:customStyle="1" w:styleId="A3E4DD96141A4C059C1486E690FFAEE6">
    <w:name w:val="A3E4DD96141A4C059C1486E690FFAEE6"/>
    <w:rsid w:val="005C469D"/>
    <w:pPr>
      <w:spacing w:after="200" w:line="276" w:lineRule="auto"/>
    </w:pPr>
  </w:style>
  <w:style w:type="paragraph" w:customStyle="1" w:styleId="522E2A6AF6724BE294F6338247CC84F3">
    <w:name w:val="522E2A6AF6724BE294F6338247CC84F3"/>
    <w:rsid w:val="005C469D"/>
    <w:pPr>
      <w:spacing w:after="200" w:line="276" w:lineRule="auto"/>
    </w:pPr>
  </w:style>
  <w:style w:type="paragraph" w:customStyle="1" w:styleId="EC964658AF0F49AC9F6E9D9476BBE72C">
    <w:name w:val="EC964658AF0F49AC9F6E9D9476BBE72C"/>
    <w:rsid w:val="005C469D"/>
    <w:pPr>
      <w:spacing w:after="200" w:line="276" w:lineRule="auto"/>
    </w:pPr>
  </w:style>
  <w:style w:type="paragraph" w:customStyle="1" w:styleId="327064E0347B4A0A9574D5B80189CC0F">
    <w:name w:val="327064E0347B4A0A9574D5B80189CC0F"/>
    <w:rsid w:val="000C7AD9"/>
    <w:pPr>
      <w:spacing w:after="200" w:line="276" w:lineRule="auto"/>
    </w:pPr>
  </w:style>
  <w:style w:type="paragraph" w:customStyle="1" w:styleId="3B06BCC7DE0E48ED967D2F643C029D35">
    <w:name w:val="3B06BCC7DE0E48ED967D2F643C029D35"/>
    <w:rsid w:val="000C7AD9"/>
    <w:pPr>
      <w:spacing w:after="200" w:line="276" w:lineRule="auto"/>
    </w:pPr>
  </w:style>
  <w:style w:type="paragraph" w:customStyle="1" w:styleId="A5C458B359D4499F9783B718E16CA714">
    <w:name w:val="A5C458B359D4499F9783B718E16CA714"/>
    <w:rsid w:val="000C7AD9"/>
    <w:pPr>
      <w:spacing w:after="200" w:line="276" w:lineRule="auto"/>
    </w:pPr>
  </w:style>
  <w:style w:type="paragraph" w:customStyle="1" w:styleId="5E401B8D52A84EACA125EC46AB8E7319">
    <w:name w:val="5E401B8D52A84EACA125EC46AB8E7319"/>
    <w:rsid w:val="000C7AD9"/>
    <w:pPr>
      <w:spacing w:after="200" w:line="276" w:lineRule="auto"/>
    </w:pPr>
  </w:style>
  <w:style w:type="paragraph" w:customStyle="1" w:styleId="5CD7D5303F6F427CAD4A6D77B153C5DC">
    <w:name w:val="5CD7D5303F6F427CAD4A6D77B153C5DC"/>
    <w:rsid w:val="000C7AD9"/>
    <w:pPr>
      <w:spacing w:after="200" w:line="276" w:lineRule="auto"/>
    </w:pPr>
  </w:style>
  <w:style w:type="paragraph" w:customStyle="1" w:styleId="0427732FF8D54660A3B3575B8FF54906">
    <w:name w:val="0427732FF8D54660A3B3575B8FF54906"/>
    <w:rsid w:val="000C7AD9"/>
    <w:pPr>
      <w:spacing w:after="200" w:line="276" w:lineRule="auto"/>
    </w:pPr>
  </w:style>
  <w:style w:type="paragraph" w:customStyle="1" w:styleId="B39447C177334F1A8707502E6046102B">
    <w:name w:val="B39447C177334F1A8707502E6046102B"/>
    <w:rsid w:val="000C7AD9"/>
    <w:pPr>
      <w:spacing w:after="200" w:line="276" w:lineRule="auto"/>
    </w:pPr>
  </w:style>
  <w:style w:type="paragraph" w:customStyle="1" w:styleId="79184D5902F849D685FAA95C0C752D0F">
    <w:name w:val="79184D5902F849D685FAA95C0C752D0F"/>
    <w:rsid w:val="000C7AD9"/>
    <w:pPr>
      <w:spacing w:after="200" w:line="276" w:lineRule="auto"/>
    </w:pPr>
  </w:style>
  <w:style w:type="paragraph" w:customStyle="1" w:styleId="35928E9359C84EC9A7F3CD8D0B463718">
    <w:name w:val="35928E9359C84EC9A7F3CD8D0B463718"/>
    <w:rsid w:val="000C7AD9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83D8FB-6A22-4583-A3E6-B6ABA5EE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Básico.dotx</Template>
  <TotalTime>0</TotalTime>
  <Pages>2</Pages>
  <Words>727</Words>
  <Characters>3926</Characters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2016-07-09T19:33:00Z</cp:lastPrinted>
  <dcterms:created xsi:type="dcterms:W3CDTF">2020-10-28T20:03:00Z</dcterms:created>
  <dcterms:modified xsi:type="dcterms:W3CDTF">2020-10-28T20:03:00Z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